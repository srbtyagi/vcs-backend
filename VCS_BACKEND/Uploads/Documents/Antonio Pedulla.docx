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Caption w:val="Layout table"/>
      </w:tblPr>
      <w:tblGrid>
        <w:gridCol w:w="901"/>
        <w:gridCol w:w="2704"/>
        <w:gridCol w:w="3599"/>
        <w:gridCol w:w="2696"/>
        <w:gridCol w:w="900"/>
      </w:tblGrid>
      <w:tr w:rsidR="00605A5B" w14:paraId="3F205CAC" w14:textId="77777777" w:rsidTr="0084513D">
        <w:trPr>
          <w:trHeight w:val="2285"/>
        </w:trPr>
        <w:tc>
          <w:tcPr>
            <w:tcW w:w="900" w:type="dxa"/>
            <w:tcBorders>
              <w:bottom w:val="single" w:sz="18" w:space="0" w:color="648276" w:themeColor="accent5"/>
            </w:tcBorders>
          </w:tcPr>
          <w:p w14:paraId="0CFB609A" w14:textId="77777777" w:rsidR="00605A5B" w:rsidRDefault="00605A5B"/>
        </w:tc>
        <w:tc>
          <w:tcPr>
            <w:tcW w:w="8991" w:type="dxa"/>
            <w:gridSpan w:val="3"/>
            <w:tcBorders>
              <w:bottom w:val="single" w:sz="18" w:space="0" w:color="648276" w:themeColor="accent5"/>
            </w:tcBorders>
          </w:tcPr>
          <w:p w14:paraId="22B5ABD8" w14:textId="0A4A8D7F" w:rsidR="00605A5B" w:rsidRPr="00F316AD" w:rsidRDefault="00762A7F" w:rsidP="00605A5B">
            <w:pPr>
              <w:pStyle w:val="Title"/>
            </w:pPr>
            <w:r>
              <w:t>Antonio</w:t>
            </w:r>
            <w:r w:rsidR="00A77921">
              <w:t xml:space="preserve"> </w:t>
            </w:r>
            <w:r>
              <w:rPr>
                <w:rStyle w:val="Emphasis"/>
              </w:rPr>
              <w:t>Pedulla</w:t>
            </w:r>
          </w:p>
          <w:p w14:paraId="2E8E4447" w14:textId="77777777" w:rsidR="00605A5B" w:rsidRDefault="005316F2" w:rsidP="00A77921">
            <w:pPr>
              <w:pStyle w:val="Subtitle"/>
            </w:pPr>
            <w:sdt>
              <w:sdtPr>
                <w:id w:val="-1919778826"/>
                <w:placeholder>
                  <w:docPart w:val="9801AA1A66CE46C4AF9856DF6AAC5B31"/>
                </w:placeholder>
                <w:temporary/>
                <w:showingPlcHdr/>
                <w15:appearance w15:val="hidden"/>
              </w:sdtPr>
              <w:sdtEndPr/>
              <w:sdtContent>
                <w:r w:rsidR="0084513D">
                  <w:t>Attorney</w:t>
                </w:r>
              </w:sdtContent>
            </w:sdt>
          </w:p>
        </w:tc>
        <w:tc>
          <w:tcPr>
            <w:tcW w:w="899" w:type="dxa"/>
            <w:tcBorders>
              <w:bottom w:val="single" w:sz="18" w:space="0" w:color="648276" w:themeColor="accent5"/>
            </w:tcBorders>
          </w:tcPr>
          <w:p w14:paraId="22DE2439" w14:textId="77777777" w:rsidR="00605A5B" w:rsidRDefault="00605A5B"/>
        </w:tc>
      </w:tr>
      <w:tr w:rsidR="00F4501B" w14:paraId="101E17BB" w14:textId="77777777" w:rsidTr="0084513D">
        <w:tc>
          <w:tcPr>
            <w:tcW w:w="3601" w:type="dxa"/>
            <w:gridSpan w:val="2"/>
            <w:tcBorders>
              <w:top w:val="single" w:sz="18" w:space="0" w:color="648276" w:themeColor="accent5"/>
              <w:right w:val="single" w:sz="18" w:space="0" w:color="648276" w:themeColor="accent5"/>
            </w:tcBorders>
          </w:tcPr>
          <w:p w14:paraId="579014A4" w14:textId="77777777" w:rsidR="00F4501B" w:rsidRDefault="00F4501B"/>
        </w:tc>
        <w:tc>
          <w:tcPr>
            <w:tcW w:w="3596" w:type="dxa"/>
            <w:tcBorders>
              <w:top w:val="single" w:sz="18" w:space="0" w:color="648276" w:themeColor="accent5"/>
              <w:left w:val="single" w:sz="18" w:space="0" w:color="648276" w:themeColor="accent5"/>
            </w:tcBorders>
          </w:tcPr>
          <w:p w14:paraId="4D74AF78" w14:textId="77777777" w:rsidR="00F4501B" w:rsidRDefault="00F4501B"/>
        </w:tc>
        <w:tc>
          <w:tcPr>
            <w:tcW w:w="3593" w:type="dxa"/>
            <w:gridSpan w:val="2"/>
            <w:tcBorders>
              <w:top w:val="single" w:sz="18" w:space="0" w:color="648276" w:themeColor="accent5"/>
            </w:tcBorders>
          </w:tcPr>
          <w:p w14:paraId="107C6AE9" w14:textId="77777777" w:rsidR="00F4501B" w:rsidRDefault="00F4501B"/>
        </w:tc>
      </w:tr>
      <w:tr w:rsidR="00605A5B" w14:paraId="781D7827" w14:textId="77777777" w:rsidTr="0084513D">
        <w:trPr>
          <w:trHeight w:val="2057"/>
        </w:trPr>
        <w:tc>
          <w:tcPr>
            <w:tcW w:w="3601" w:type="dxa"/>
            <w:gridSpan w:val="2"/>
            <w:tcBorders>
              <w:right w:val="single" w:sz="18" w:space="0" w:color="648276" w:themeColor="accent5"/>
            </w:tcBorders>
          </w:tcPr>
          <w:p w14:paraId="6D81256A" w14:textId="77777777" w:rsidR="00605A5B" w:rsidRPr="004B5F10" w:rsidRDefault="005316F2" w:rsidP="004B5F10">
            <w:pPr>
              <w:pStyle w:val="Heading1"/>
            </w:pPr>
            <w:sdt>
              <w:sdtPr>
                <w:id w:val="1604447469"/>
                <w:placeholder>
                  <w:docPart w:val="364A9DD21D5F4BF38C0265939CB02987"/>
                </w:placeholder>
                <w:temporary/>
                <w:showingPlcHdr/>
                <w15:appearance w15:val="hidden"/>
                <w:text/>
              </w:sdtPr>
              <w:sdtEndPr/>
              <w:sdtContent>
                <w:r w:rsidR="00A77921" w:rsidRPr="004B5F10">
                  <w:t>Contact</w:t>
                </w:r>
              </w:sdtContent>
            </w:sdt>
          </w:p>
          <w:sdt>
            <w:sdtPr>
              <w:id w:val="1658570667"/>
              <w:placeholder>
                <w:docPart w:val="636D34AE6FE040019897E42D632692F9"/>
              </w:placeholder>
              <w:temporary/>
              <w:showingPlcHdr/>
              <w15:appearance w15:val="hidden"/>
            </w:sdtPr>
            <w:sdtEndPr/>
            <w:sdtContent>
              <w:p w14:paraId="0E855476" w14:textId="77777777" w:rsidR="0084513D" w:rsidRDefault="0084513D" w:rsidP="0084513D">
                <w:pPr>
                  <w:pStyle w:val="TextLeft"/>
                </w:pPr>
                <w:r>
                  <w:t>4567 Main Street</w:t>
                </w:r>
              </w:p>
              <w:p w14:paraId="2C05FD92" w14:textId="77777777" w:rsidR="0084513D" w:rsidRDefault="0084513D" w:rsidP="0084513D">
                <w:pPr>
                  <w:pStyle w:val="TextLeft"/>
                </w:pPr>
                <w:r>
                  <w:t>Brooklyn, New York 48127</w:t>
                </w:r>
              </w:p>
            </w:sdtContent>
          </w:sdt>
          <w:p w14:paraId="7CDDA78C" w14:textId="77777777" w:rsidR="00C1095A" w:rsidRDefault="00C1095A" w:rsidP="001B744B">
            <w:pPr>
              <w:pStyle w:val="TextLeft"/>
            </w:pPr>
          </w:p>
          <w:p w14:paraId="5E719A12" w14:textId="77777777" w:rsidR="00C1095A" w:rsidRDefault="005316F2" w:rsidP="001B744B">
            <w:pPr>
              <w:pStyle w:val="TextLeft"/>
            </w:pPr>
            <w:sdt>
              <w:sdtPr>
                <w:id w:val="1105619030"/>
                <w:placeholder>
                  <w:docPart w:val="56A220D248F841C29EE6FC248E001461"/>
                </w:placeholder>
                <w:temporary/>
                <w:showingPlcHdr/>
                <w15:appearance w15:val="hidden"/>
              </w:sdtPr>
              <w:sdtEndPr/>
              <w:sdtContent>
                <w:r w:rsidR="0084513D">
                  <w:t>(718) 555 – 0100</w:t>
                </w:r>
              </w:sdtContent>
            </w:sdt>
          </w:p>
          <w:p w14:paraId="47309A40" w14:textId="77777777" w:rsidR="001B744B" w:rsidRPr="001B744B" w:rsidRDefault="005316F2" w:rsidP="001B744B">
            <w:pPr>
              <w:pStyle w:val="TextLeft"/>
            </w:pPr>
            <w:sdt>
              <w:sdtPr>
                <w:id w:val="1825317750"/>
                <w:placeholder>
                  <w:docPart w:val="2E983F212102430FAEC416FB73C4D90B"/>
                </w:placeholder>
                <w:temporary/>
                <w:showingPlcHdr/>
                <w15:appearance w15:val="hidden"/>
              </w:sdtPr>
              <w:sdtEndPr/>
              <w:sdtContent>
                <w:r w:rsidR="0084513D">
                  <w:t>A.parks@live.com</w:t>
                </w:r>
              </w:sdtContent>
            </w:sdt>
          </w:p>
          <w:p w14:paraId="2E9A70CD" w14:textId="77777777" w:rsidR="00605A5B" w:rsidRDefault="005316F2" w:rsidP="001B744B">
            <w:pPr>
              <w:pStyle w:val="TextLeft"/>
            </w:pPr>
            <w:sdt>
              <w:sdtPr>
                <w:id w:val="-558548398"/>
                <w:placeholder>
                  <w:docPart w:val="47AE1CDE6D5E404DAACA33315B301BF3"/>
                </w:placeholder>
                <w:temporary/>
                <w:showingPlcHdr/>
                <w15:appearance w15:val="hidden"/>
              </w:sdtPr>
              <w:sdtEndPr/>
              <w:sdtContent>
                <w:r w:rsidR="0084513D">
                  <w:t>www.linkedin.com/in/aparks</w:t>
                </w:r>
              </w:sdtContent>
            </w:sdt>
          </w:p>
        </w:tc>
        <w:tc>
          <w:tcPr>
            <w:tcW w:w="7189" w:type="dxa"/>
            <w:gridSpan w:val="3"/>
            <w:tcBorders>
              <w:left w:val="single" w:sz="18" w:space="0" w:color="648276" w:themeColor="accent5"/>
              <w:bottom w:val="single" w:sz="8" w:space="0" w:color="648276" w:themeColor="accent5"/>
            </w:tcBorders>
          </w:tcPr>
          <w:p w14:paraId="75E6435C" w14:textId="77777777" w:rsidR="00605A5B" w:rsidRPr="00FB34EE" w:rsidRDefault="005316F2" w:rsidP="00FB34EE">
            <w:pPr>
              <w:pStyle w:val="Heading2"/>
            </w:pPr>
            <w:sdt>
              <w:sdtPr>
                <w:id w:val="425542482"/>
                <w:placeholder>
                  <w:docPart w:val="84EF98D63A09475E931B53EAC7EF0BF1"/>
                </w:placeholder>
                <w:temporary/>
                <w:showingPlcHdr/>
                <w15:appearance w15:val="hidden"/>
              </w:sdtPr>
              <w:sdtEndPr/>
              <w:sdtContent>
                <w:r w:rsidR="0084513D" w:rsidRPr="00FB34EE">
                  <w:t>Profile</w:t>
                </w:r>
              </w:sdtContent>
            </w:sdt>
          </w:p>
          <w:p w14:paraId="1DB306ED" w14:textId="77777777" w:rsidR="00605A5B" w:rsidRPr="00EE2BDB" w:rsidRDefault="005316F2" w:rsidP="00EE2BDB">
            <w:pPr>
              <w:pStyle w:val="TextRight"/>
            </w:pPr>
            <w:sdt>
              <w:sdtPr>
                <w:id w:val="-1634867848"/>
                <w:placeholder>
                  <w:docPart w:val="B5749EBA16BF423FADC7B52BF879B140"/>
                </w:placeholder>
                <w:temporary/>
                <w:showingPlcHdr/>
                <w15:appearance w15:val="hidden"/>
              </w:sdtPr>
              <w:sdtEndPr/>
              <w:sdtContent>
                <w:r w:rsidR="0084513D" w:rsidRPr="00EE2BDB">
                  <w:t>Analytical, energetic, and detail-oriented attorney with broad and deep experience in business and real estate matters, including business formation, real estate transactions, distressed property, due diligence, permitting, contract and lease negotiations, and landlord/tenant.</w:t>
                </w:r>
              </w:sdtContent>
            </w:sdt>
          </w:p>
        </w:tc>
      </w:tr>
      <w:tr w:rsidR="00E10F01" w14:paraId="621159D5" w14:textId="77777777" w:rsidTr="0084513D">
        <w:trPr>
          <w:trHeight w:val="3688"/>
        </w:trPr>
        <w:tc>
          <w:tcPr>
            <w:tcW w:w="3601" w:type="dxa"/>
            <w:gridSpan w:val="2"/>
            <w:tcBorders>
              <w:right w:val="single" w:sz="18" w:space="0" w:color="648276" w:themeColor="accent5"/>
            </w:tcBorders>
          </w:tcPr>
          <w:p w14:paraId="1D976A01" w14:textId="77777777" w:rsidR="00E10F01" w:rsidRPr="004B5F10" w:rsidRDefault="005316F2" w:rsidP="004B5F10">
            <w:pPr>
              <w:pStyle w:val="Heading1"/>
            </w:pPr>
            <w:sdt>
              <w:sdtPr>
                <w:id w:val="1203374935"/>
                <w:placeholder>
                  <w:docPart w:val="1EE68AF68C8F4F969E96B50CAF814E6E"/>
                </w:placeholder>
                <w:temporary/>
                <w:showingPlcHdr/>
                <w15:appearance w15:val="hidden"/>
                <w:text/>
              </w:sdtPr>
              <w:sdtEndPr/>
              <w:sdtContent>
                <w:r w:rsidR="00E10F01" w:rsidRPr="004B5F10">
                  <w:t>Key Skills</w:t>
                </w:r>
              </w:sdtContent>
            </w:sdt>
          </w:p>
          <w:sdt>
            <w:sdtPr>
              <w:id w:val="-1536337002"/>
              <w:placeholder>
                <w:docPart w:val="5CE415B6C6BB4768BE2526FDDD7D22FA"/>
              </w:placeholder>
              <w:temporary/>
              <w:showingPlcHdr/>
              <w15:appearance w15:val="hidden"/>
            </w:sdtPr>
            <w:sdtEndPr/>
            <w:sdtContent>
              <w:p w14:paraId="54CA6953" w14:textId="77777777" w:rsidR="004B5F10" w:rsidRDefault="004B5F10" w:rsidP="004B5F10">
                <w:pPr>
                  <w:pStyle w:val="TextLeft"/>
                </w:pPr>
                <w:r>
                  <w:t>Lexis/Nexis</w:t>
                </w:r>
              </w:p>
              <w:p w14:paraId="7437817F" w14:textId="77777777" w:rsidR="004B5F10" w:rsidRDefault="004B5F10" w:rsidP="004B5F10">
                <w:pPr>
                  <w:pStyle w:val="TextLeft"/>
                </w:pPr>
                <w:r>
                  <w:t>ACRIS</w:t>
                </w:r>
              </w:p>
              <w:p w14:paraId="106FD801" w14:textId="77777777" w:rsidR="004B5F10" w:rsidRDefault="004B5F10" w:rsidP="004B5F10">
                <w:pPr>
                  <w:pStyle w:val="TextLeft"/>
                </w:pPr>
                <w:r>
                  <w:t>Westlaw</w:t>
                </w:r>
              </w:p>
              <w:p w14:paraId="2DBE6360" w14:textId="77777777" w:rsidR="004B5F10" w:rsidRDefault="004B5F10" w:rsidP="004B5F10">
                <w:pPr>
                  <w:pStyle w:val="TextLeft"/>
                </w:pPr>
                <w:r>
                  <w:t>Excellent oral and written communication</w:t>
                </w:r>
              </w:p>
              <w:p w14:paraId="7BF71883" w14:textId="77777777" w:rsidR="004B5F10" w:rsidRDefault="004B5F10" w:rsidP="004B5F10">
                <w:pPr>
                  <w:pStyle w:val="TextLeft"/>
                </w:pPr>
                <w:r>
                  <w:t>Organized, diligent, and tenacious</w:t>
                </w:r>
              </w:p>
            </w:sdtContent>
          </w:sdt>
          <w:p w14:paraId="51745419" w14:textId="77777777" w:rsidR="00CD7F27" w:rsidRPr="00B471FA" w:rsidRDefault="00CD7F27" w:rsidP="00B471FA">
            <w:pPr>
              <w:pStyle w:val="TextLeft"/>
              <w:rPr>
                <w:rStyle w:val="Heading1Char"/>
                <w:rFonts w:asciiTheme="minorHAnsi" w:hAnsiTheme="minorHAnsi" w:cstheme="minorBidi"/>
                <w:b w:val="0"/>
                <w:color w:val="404040" w:themeColor="text1" w:themeTint="BF"/>
                <w:sz w:val="22"/>
              </w:rPr>
            </w:pPr>
          </w:p>
          <w:p w14:paraId="76CB1C52" w14:textId="77777777" w:rsidR="00E10F01" w:rsidRPr="004B5F10" w:rsidRDefault="005316F2" w:rsidP="004B5F10">
            <w:pPr>
              <w:pStyle w:val="Heading1"/>
            </w:pPr>
            <w:sdt>
              <w:sdtPr>
                <w:rPr>
                  <w:b w:val="0"/>
                </w:rPr>
                <w:id w:val="-8681428"/>
                <w:placeholder>
                  <w:docPart w:val="DFD756E4E807426590B87F55A2C82409"/>
                </w:placeholder>
                <w:temporary/>
                <w:showingPlcHdr/>
                <w15:appearance w15:val="hidden"/>
              </w:sdtPr>
              <w:sdtEndPr>
                <w:rPr>
                  <w:b/>
                </w:rPr>
              </w:sdtEndPr>
              <w:sdtContent>
                <w:r w:rsidR="004B5F10" w:rsidRPr="004B5F10">
                  <w:t>Activities and Interests</w:t>
                </w:r>
              </w:sdtContent>
            </w:sdt>
          </w:p>
          <w:sdt>
            <w:sdtPr>
              <w:id w:val="1380130805"/>
              <w:placeholder>
                <w:docPart w:val="2FDE505C77E74EA8AB6502542F8A1CC3"/>
              </w:placeholder>
              <w:temporary/>
              <w:showingPlcHdr/>
              <w15:appearance w15:val="hidden"/>
            </w:sdtPr>
            <w:sdtEndPr/>
            <w:sdtContent>
              <w:p w14:paraId="690A5C70" w14:textId="77777777" w:rsidR="004B5F10" w:rsidRDefault="004B5F10" w:rsidP="004B5F10">
                <w:pPr>
                  <w:pStyle w:val="TextLeft"/>
                </w:pPr>
                <w:r>
                  <w:t>Literature</w:t>
                </w:r>
              </w:p>
              <w:p w14:paraId="4D892F32" w14:textId="77777777" w:rsidR="004B5F10" w:rsidRDefault="004B5F10" w:rsidP="004B5F10">
                <w:pPr>
                  <w:pStyle w:val="TextLeft"/>
                </w:pPr>
                <w:r>
                  <w:t>Environmental conservation</w:t>
                </w:r>
              </w:p>
              <w:p w14:paraId="22E46A55" w14:textId="77777777" w:rsidR="004B5F10" w:rsidRDefault="004B5F10" w:rsidP="004B5F10">
                <w:pPr>
                  <w:pStyle w:val="TextLeft"/>
                </w:pPr>
                <w:r>
                  <w:t>Art</w:t>
                </w:r>
              </w:p>
              <w:p w14:paraId="2FCFF833" w14:textId="77777777" w:rsidR="004B5F10" w:rsidRDefault="004B5F10" w:rsidP="004B5F10">
                <w:pPr>
                  <w:pStyle w:val="TextLeft"/>
                </w:pPr>
                <w:r>
                  <w:t>Yoga</w:t>
                </w:r>
              </w:p>
              <w:p w14:paraId="587194A4" w14:textId="77777777" w:rsidR="004B5F10" w:rsidRDefault="004B5F10" w:rsidP="004B5F10">
                <w:pPr>
                  <w:pStyle w:val="TextLeft"/>
                </w:pPr>
                <w:r>
                  <w:t>Skiing</w:t>
                </w:r>
              </w:p>
              <w:p w14:paraId="186048CC" w14:textId="77777777" w:rsidR="00E10F01" w:rsidRPr="001B744B" w:rsidRDefault="004B5F10" w:rsidP="004B5F10">
                <w:pPr>
                  <w:pStyle w:val="TextLeft"/>
                </w:pPr>
                <w:r>
                  <w:t>Travel</w:t>
                </w:r>
              </w:p>
            </w:sdtContent>
          </w:sdt>
        </w:tc>
        <w:tc>
          <w:tcPr>
            <w:tcW w:w="7189" w:type="dxa"/>
            <w:gridSpan w:val="3"/>
            <w:tcBorders>
              <w:left w:val="single" w:sz="18" w:space="0" w:color="648276" w:themeColor="accent5"/>
              <w:bottom w:val="single" w:sz="8" w:space="0" w:color="648276" w:themeColor="accent5"/>
            </w:tcBorders>
          </w:tcPr>
          <w:p w14:paraId="40D57F32" w14:textId="77777777" w:rsidR="00E10F01" w:rsidRDefault="005316F2" w:rsidP="00E10F01">
            <w:pPr>
              <w:pStyle w:val="Heading2"/>
            </w:pPr>
            <w:sdt>
              <w:sdtPr>
                <w:id w:val="-1767221959"/>
                <w:placeholder>
                  <w:docPart w:val="DF6E70B45FC14A96997D963DDBA8DCB6"/>
                </w:placeholder>
                <w:temporary/>
                <w:showingPlcHdr/>
                <w15:appearance w15:val="hidden"/>
                <w:text/>
              </w:sdtPr>
              <w:sdtEndPr/>
              <w:sdtContent>
                <w:r w:rsidR="00E10F01">
                  <w:t>Experience</w:t>
                </w:r>
              </w:sdtContent>
            </w:sdt>
          </w:p>
          <w:p w14:paraId="597D66C5" w14:textId="77777777" w:rsidR="00E10F01" w:rsidRPr="001B744B" w:rsidRDefault="005316F2" w:rsidP="00E10F01">
            <w:pPr>
              <w:pStyle w:val="SmallText"/>
            </w:pPr>
            <w:sdt>
              <w:sdtPr>
                <w:id w:val="-1113598971"/>
                <w:placeholder>
                  <w:docPart w:val="CABCF6725F614186A22BDB7A5593BBAD"/>
                </w:placeholder>
                <w:temporary/>
                <w:showingPlcHdr/>
                <w15:appearance w15:val="hidden"/>
              </w:sdtPr>
              <w:sdtEndPr/>
              <w:sdtContent>
                <w:r w:rsidR="0084513D">
                  <w:t>March 2014—Present</w:t>
                </w:r>
              </w:sdtContent>
            </w:sdt>
          </w:p>
          <w:p w14:paraId="3ADC89F4" w14:textId="77777777" w:rsidR="00E10F01" w:rsidRPr="00EE2BDB" w:rsidRDefault="005316F2" w:rsidP="00EE2BDB">
            <w:pPr>
              <w:pStyle w:val="TextRight"/>
              <w:rPr>
                <w:rStyle w:val="Emphasis"/>
              </w:rPr>
            </w:pPr>
            <w:sdt>
              <w:sdtPr>
                <w:rPr>
                  <w:rStyle w:val="Emphasis"/>
                </w:rPr>
                <w:id w:val="-1837372753"/>
                <w:placeholder>
                  <w:docPart w:val="D1233F07E9B64752875813CF5FFACA6D"/>
                </w:placeholder>
                <w:temporary/>
                <w:showingPlcHdr/>
                <w15:appearance w15:val="hidden"/>
              </w:sdtPr>
              <w:sdtEndPr>
                <w:rPr>
                  <w:rStyle w:val="Emphasis"/>
                </w:rPr>
              </w:sdtEndPr>
              <w:sdtContent>
                <w:r w:rsidR="0084513D" w:rsidRPr="0084513D">
                  <w:rPr>
                    <w:rStyle w:val="Emphasis"/>
                  </w:rPr>
                  <w:t>In-house counsel</w:t>
                </w:r>
              </w:sdtContent>
            </w:sdt>
            <w:r w:rsidR="0084513D" w:rsidRPr="00EE2BDB">
              <w:rPr>
                <w:rStyle w:val="Emphasis"/>
              </w:rPr>
              <w:t xml:space="preserve"> </w:t>
            </w:r>
            <w:r w:rsidR="00E10F01" w:rsidRPr="00EE2BDB">
              <w:rPr>
                <w:rStyle w:val="Emphasis"/>
              </w:rPr>
              <w:t xml:space="preserve">• </w:t>
            </w:r>
            <w:sdt>
              <w:sdtPr>
                <w:rPr>
                  <w:rStyle w:val="Emphasis"/>
                </w:rPr>
                <w:id w:val="-748194575"/>
                <w:placeholder>
                  <w:docPart w:val="4F371858D491435AA0F4A5A4504B591A"/>
                </w:placeholder>
                <w:temporary/>
                <w:showingPlcHdr/>
                <w15:appearance w15:val="hidden"/>
              </w:sdtPr>
              <w:sdtEndPr>
                <w:rPr>
                  <w:rStyle w:val="Emphasis"/>
                </w:rPr>
              </w:sdtEndPr>
              <w:sdtContent>
                <w:r w:rsidR="0084513D" w:rsidRPr="0084513D">
                  <w:rPr>
                    <w:rStyle w:val="Emphasis"/>
                  </w:rPr>
                  <w:t>DEF Real Estate</w:t>
                </w:r>
              </w:sdtContent>
            </w:sdt>
            <w:r w:rsidR="0084513D">
              <w:t xml:space="preserve"> </w:t>
            </w:r>
            <w:r w:rsidR="00E10F01" w:rsidRPr="00EE2BDB">
              <w:rPr>
                <w:rStyle w:val="Emphasis"/>
              </w:rPr>
              <w:t xml:space="preserve">• </w:t>
            </w:r>
            <w:sdt>
              <w:sdtPr>
                <w:rPr>
                  <w:rStyle w:val="Emphasis"/>
                </w:rPr>
                <w:id w:val="-948396559"/>
                <w:placeholder>
                  <w:docPart w:val="B27F46E4F0E9463A99CA4BC83B2A2C62"/>
                </w:placeholder>
                <w:temporary/>
                <w:showingPlcHdr/>
                <w15:appearance w15:val="hidden"/>
              </w:sdtPr>
              <w:sdtEndPr>
                <w:rPr>
                  <w:rStyle w:val="Emphasis"/>
                </w:rPr>
              </w:sdtEndPr>
              <w:sdtContent>
                <w:r w:rsidR="0084513D" w:rsidRPr="0084513D">
                  <w:rPr>
                    <w:rStyle w:val="Emphasis"/>
                  </w:rPr>
                  <w:t>New York, New York</w:t>
                </w:r>
              </w:sdtContent>
            </w:sdt>
          </w:p>
          <w:p w14:paraId="39A52F2E" w14:textId="77777777" w:rsidR="00E10F01" w:rsidRPr="00EE2BDB" w:rsidRDefault="005316F2" w:rsidP="00EE2BDB">
            <w:pPr>
              <w:pStyle w:val="TextRight"/>
            </w:pPr>
            <w:sdt>
              <w:sdtPr>
                <w:id w:val="1302960535"/>
                <w:placeholder>
                  <w:docPart w:val="C0403AE78AED4A8487ED553FD4E79765"/>
                </w:placeholder>
                <w:temporary/>
                <w:showingPlcHdr/>
                <w15:appearance w15:val="hidden"/>
              </w:sdtPr>
              <w:sdtEndPr/>
              <w:sdtContent>
                <w:r w:rsidR="0084513D" w:rsidRPr="00EE2BDB">
                  <w:t>For boutique real estate development firm, draft, negotiate and enforce leases and purchase &amp; sale agreements. Negotiate purchase and sale contracts for residential and commercial properties, including foreclosures. Handle landlord tenant issues, including leasing, eviction, and dispute resolution. Research, analyze and apply state and local environmental, land use and zoning laws in relation to real estate and business development in the Northeast. Oversee due diligence on potential real estate purchase opportunities. Work with outside counsel on litigation, permitting and other specialized firm -related legal matters.</w:t>
                </w:r>
              </w:sdtContent>
            </w:sdt>
          </w:p>
          <w:p w14:paraId="110FD3E0" w14:textId="77777777" w:rsidR="00E10F01" w:rsidRDefault="00E10F01" w:rsidP="00E10F01">
            <w:pPr>
              <w:pStyle w:val="TextRight"/>
              <w:rPr>
                <w:sz w:val="21"/>
              </w:rPr>
            </w:pPr>
          </w:p>
          <w:p w14:paraId="273FFBE3" w14:textId="77777777" w:rsidR="00E10F01" w:rsidRDefault="005316F2" w:rsidP="00E10F01">
            <w:pPr>
              <w:pStyle w:val="SmallText"/>
            </w:pPr>
            <w:sdt>
              <w:sdtPr>
                <w:id w:val="1750696779"/>
                <w:placeholder>
                  <w:docPart w:val="09D32AB4F5034629A94E277DAFC272AC"/>
                </w:placeholder>
                <w:temporary/>
                <w:showingPlcHdr/>
                <w15:appearance w15:val="hidden"/>
              </w:sdtPr>
              <w:sdtEndPr/>
              <w:sdtContent>
                <w:r w:rsidR="0084513D">
                  <w:t>February 2012—November 2014</w:t>
                </w:r>
              </w:sdtContent>
            </w:sdt>
          </w:p>
          <w:p w14:paraId="5CAF0031" w14:textId="77777777" w:rsidR="0084513D" w:rsidRPr="00EE2BDB" w:rsidRDefault="005316F2" w:rsidP="0084513D">
            <w:pPr>
              <w:pStyle w:val="TextRight"/>
              <w:rPr>
                <w:rStyle w:val="Emphasis"/>
              </w:rPr>
            </w:pPr>
            <w:sdt>
              <w:sdtPr>
                <w:rPr>
                  <w:rStyle w:val="Emphasis"/>
                </w:rPr>
                <w:id w:val="-1985234335"/>
                <w:placeholder>
                  <w:docPart w:val="C3F33662B8984E91AD80F281C8FA52C3"/>
                </w:placeholder>
                <w:temporary/>
                <w:showingPlcHdr/>
                <w15:appearance w15:val="hidden"/>
              </w:sdtPr>
              <w:sdtEndPr>
                <w:rPr>
                  <w:rStyle w:val="Emphasis"/>
                </w:rPr>
              </w:sdtEndPr>
              <w:sdtContent>
                <w:r w:rsidR="0084513D" w:rsidRPr="00EE2BDB">
                  <w:rPr>
                    <w:rStyle w:val="Emphasis"/>
                  </w:rPr>
                  <w:t>Associate Attorney</w:t>
                </w:r>
              </w:sdtContent>
            </w:sdt>
            <w:r w:rsidR="0084513D" w:rsidRPr="00EE2BDB">
              <w:rPr>
                <w:rStyle w:val="Emphasis"/>
              </w:rPr>
              <w:t xml:space="preserve"> • </w:t>
            </w:r>
            <w:sdt>
              <w:sdtPr>
                <w:rPr>
                  <w:rStyle w:val="Emphasis"/>
                </w:rPr>
                <w:id w:val="2022591554"/>
                <w:placeholder>
                  <w:docPart w:val="75724029BEA149C181312CFDA8D1411E"/>
                </w:placeholder>
                <w:temporary/>
                <w:showingPlcHdr/>
                <w15:appearance w15:val="hidden"/>
              </w:sdtPr>
              <w:sdtEndPr>
                <w:rPr>
                  <w:rStyle w:val="Emphasis"/>
                </w:rPr>
              </w:sdtEndPr>
              <w:sdtContent>
                <w:r w:rsidR="0084513D" w:rsidRPr="00EE2BDB">
                  <w:rPr>
                    <w:rStyle w:val="Emphasis"/>
                  </w:rPr>
                  <w:t>Patricia Crosby Law firm</w:t>
                </w:r>
              </w:sdtContent>
            </w:sdt>
            <w:r w:rsidR="0084513D">
              <w:t xml:space="preserve"> </w:t>
            </w:r>
            <w:r w:rsidR="0084513D" w:rsidRPr="00EE2BDB">
              <w:rPr>
                <w:rStyle w:val="Emphasis"/>
              </w:rPr>
              <w:t xml:space="preserve">• </w:t>
            </w:r>
            <w:sdt>
              <w:sdtPr>
                <w:rPr>
                  <w:rStyle w:val="Emphasis"/>
                </w:rPr>
                <w:id w:val="-433517614"/>
                <w:placeholder>
                  <w:docPart w:val="0BFEDCC165E341F3AB1675BA0A577654"/>
                </w:placeholder>
                <w:temporary/>
                <w:showingPlcHdr/>
                <w15:appearance w15:val="hidden"/>
              </w:sdtPr>
              <w:sdtEndPr>
                <w:rPr>
                  <w:rStyle w:val="Emphasis"/>
                </w:rPr>
              </w:sdtEndPr>
              <w:sdtContent>
                <w:r w:rsidR="0084513D" w:rsidRPr="0084513D">
                  <w:rPr>
                    <w:rStyle w:val="Emphasis"/>
                  </w:rPr>
                  <w:t>New York, New York</w:t>
                </w:r>
              </w:sdtContent>
            </w:sdt>
          </w:p>
          <w:p w14:paraId="40A731A4" w14:textId="77777777" w:rsidR="00E10F01" w:rsidRPr="00EE2BDB" w:rsidRDefault="005316F2" w:rsidP="00EE2BDB">
            <w:pPr>
              <w:pStyle w:val="TextRight"/>
            </w:pPr>
            <w:sdt>
              <w:sdtPr>
                <w:id w:val="1515037598"/>
                <w:placeholder>
                  <w:docPart w:val="A2971E6F0722407FA9857E4177FE1A92"/>
                </w:placeholder>
                <w:temporary/>
                <w:showingPlcHdr/>
                <w15:appearance w15:val="hidden"/>
              </w:sdtPr>
              <w:sdtEndPr/>
              <w:sdtContent>
                <w:r w:rsidR="0084513D" w:rsidRPr="00EE2BDB">
                  <w:t>Represented and advised parties on small business and real estate and landlord tenant issues. Researched and analyzed a wide range of legal issues. Represented client in a corporate dissolution litigation and won a $25,000 supervised receivership and dissolution of corporation.</w:t>
                </w:r>
              </w:sdtContent>
            </w:sdt>
          </w:p>
          <w:p w14:paraId="6928323F" w14:textId="77777777" w:rsidR="00E10F01" w:rsidRDefault="00E10F01" w:rsidP="00E10F01">
            <w:pPr>
              <w:pStyle w:val="TextRight"/>
              <w:rPr>
                <w:sz w:val="21"/>
              </w:rPr>
            </w:pPr>
          </w:p>
          <w:p w14:paraId="461C9AA4" w14:textId="77777777" w:rsidR="00E10F01" w:rsidRDefault="005316F2" w:rsidP="00E10F01">
            <w:pPr>
              <w:pStyle w:val="SmallText"/>
            </w:pPr>
            <w:sdt>
              <w:sdtPr>
                <w:id w:val="958763704"/>
                <w:placeholder>
                  <w:docPart w:val="8AAE31AE69034B17BCDB58D384A52D83"/>
                </w:placeholder>
                <w:temporary/>
                <w:showingPlcHdr/>
                <w15:appearance w15:val="hidden"/>
              </w:sdtPr>
              <w:sdtEndPr/>
              <w:sdtContent>
                <w:r w:rsidR="0084513D">
                  <w:t>September 2010—January 2012</w:t>
                </w:r>
              </w:sdtContent>
            </w:sdt>
          </w:p>
          <w:p w14:paraId="526553CD" w14:textId="77777777" w:rsidR="00DC715A" w:rsidRPr="00EE2BDB" w:rsidRDefault="005316F2" w:rsidP="00DC715A">
            <w:pPr>
              <w:pStyle w:val="TextRight"/>
              <w:rPr>
                <w:rStyle w:val="Emphasis"/>
              </w:rPr>
            </w:pPr>
            <w:sdt>
              <w:sdtPr>
                <w:rPr>
                  <w:rStyle w:val="Emphasis"/>
                </w:rPr>
                <w:id w:val="-1659527951"/>
                <w:placeholder>
                  <w:docPart w:val="71E6337C169D4AE7A6BAC82BE7621434"/>
                </w:placeholder>
                <w:temporary/>
                <w:showingPlcHdr/>
                <w15:appearance w15:val="hidden"/>
              </w:sdtPr>
              <w:sdtEndPr>
                <w:rPr>
                  <w:rStyle w:val="Emphasis"/>
                </w:rPr>
              </w:sdtEndPr>
              <w:sdtContent>
                <w:r w:rsidR="00DC715A" w:rsidRPr="00DE7CC5">
                  <w:rPr>
                    <w:rStyle w:val="Emphasis"/>
                  </w:rPr>
                  <w:t>Junior Associate Attorney</w:t>
                </w:r>
              </w:sdtContent>
            </w:sdt>
            <w:r w:rsidR="00DC715A" w:rsidRPr="00EE2BDB">
              <w:rPr>
                <w:rStyle w:val="Emphasis"/>
              </w:rPr>
              <w:t xml:space="preserve"> • </w:t>
            </w:r>
            <w:sdt>
              <w:sdtPr>
                <w:rPr>
                  <w:rStyle w:val="Emphasis"/>
                </w:rPr>
                <w:id w:val="717243920"/>
                <w:placeholder>
                  <w:docPart w:val="7ED3F0A9D61A4E3B867E619FA636B6EA"/>
                </w:placeholder>
                <w:temporary/>
                <w:showingPlcHdr/>
                <w15:appearance w15:val="hidden"/>
              </w:sdtPr>
              <w:sdtEndPr>
                <w:rPr>
                  <w:rStyle w:val="Emphasis"/>
                </w:rPr>
              </w:sdtEndPr>
              <w:sdtContent>
                <w:r w:rsidR="00DC715A" w:rsidRPr="00DE7CC5">
                  <w:rPr>
                    <w:rStyle w:val="Emphasis"/>
                  </w:rPr>
                  <w:t>Law Offices of Lawana McNeil</w:t>
                </w:r>
              </w:sdtContent>
            </w:sdt>
            <w:r w:rsidR="00DC715A">
              <w:t xml:space="preserve"> </w:t>
            </w:r>
            <w:r w:rsidR="00DC715A" w:rsidRPr="00EE2BDB">
              <w:rPr>
                <w:rStyle w:val="Emphasis"/>
              </w:rPr>
              <w:t xml:space="preserve">• </w:t>
            </w:r>
            <w:sdt>
              <w:sdtPr>
                <w:rPr>
                  <w:rStyle w:val="Emphasis"/>
                </w:rPr>
                <w:id w:val="938567208"/>
                <w:placeholder>
                  <w:docPart w:val="FC35E675EBF24F288C9ED6E9D95085FB"/>
                </w:placeholder>
                <w:temporary/>
                <w:showingPlcHdr/>
                <w15:appearance w15:val="hidden"/>
              </w:sdtPr>
              <w:sdtEndPr>
                <w:rPr>
                  <w:rStyle w:val="Emphasis"/>
                </w:rPr>
              </w:sdtEndPr>
              <w:sdtContent>
                <w:r w:rsidR="00DC715A" w:rsidRPr="0084513D">
                  <w:rPr>
                    <w:rStyle w:val="Emphasis"/>
                  </w:rPr>
                  <w:t>New York, New York</w:t>
                </w:r>
              </w:sdtContent>
            </w:sdt>
          </w:p>
          <w:p w14:paraId="144CD197" w14:textId="77777777" w:rsidR="00E10F01" w:rsidRPr="00E10F01" w:rsidRDefault="005316F2" w:rsidP="00EE2BDB">
            <w:pPr>
              <w:pStyle w:val="TextRight"/>
            </w:pPr>
            <w:sdt>
              <w:sdtPr>
                <w:id w:val="2080717148"/>
                <w:placeholder>
                  <w:docPart w:val="7EC5BE9DB9884BCEA3441D7152C76657"/>
                </w:placeholder>
                <w:temporary/>
                <w:showingPlcHdr/>
                <w15:appearance w15:val="hidden"/>
              </w:sdtPr>
              <w:sdtEndPr/>
              <w:sdtContent>
                <w:r w:rsidR="00DC715A" w:rsidRPr="00EE2BDB">
                  <w:t>Researched legal issues for senior counsel and assisted in representation of clients on a range of small business. Drafted legal memoranda. Second chair in a multi-million-dollar telecom litigation.</w:t>
                </w:r>
              </w:sdtContent>
            </w:sdt>
          </w:p>
        </w:tc>
      </w:tr>
      <w:tr w:rsidR="0016696C" w14:paraId="16C976B6" w14:textId="77777777" w:rsidTr="0084513D">
        <w:trPr>
          <w:trHeight w:val="3688"/>
        </w:trPr>
        <w:tc>
          <w:tcPr>
            <w:tcW w:w="3601" w:type="dxa"/>
            <w:gridSpan w:val="2"/>
            <w:tcBorders>
              <w:right w:val="single" w:sz="18" w:space="0" w:color="648276" w:themeColor="accent5"/>
            </w:tcBorders>
          </w:tcPr>
          <w:p w14:paraId="4EB02143" w14:textId="77777777" w:rsidR="0016696C" w:rsidRDefault="0016696C" w:rsidP="00E10F01">
            <w:pPr>
              <w:pStyle w:val="Heading1"/>
            </w:pPr>
          </w:p>
        </w:tc>
        <w:tc>
          <w:tcPr>
            <w:tcW w:w="7189" w:type="dxa"/>
            <w:gridSpan w:val="3"/>
            <w:tcBorders>
              <w:left w:val="single" w:sz="18" w:space="0" w:color="648276" w:themeColor="accent5"/>
              <w:bottom w:val="single" w:sz="8" w:space="0" w:color="648276" w:themeColor="accent5"/>
            </w:tcBorders>
          </w:tcPr>
          <w:p w14:paraId="55F8DBDC" w14:textId="77777777" w:rsidR="0016696C" w:rsidRPr="00DC715A" w:rsidRDefault="005316F2" w:rsidP="00DC715A">
            <w:pPr>
              <w:pStyle w:val="Heading2"/>
            </w:pPr>
            <w:sdt>
              <w:sdtPr>
                <w:id w:val="863870713"/>
                <w:placeholder>
                  <w:docPart w:val="635B28B9B0F343039835CDAFE99C8D74"/>
                </w:placeholder>
                <w:temporary/>
                <w:showingPlcHdr/>
                <w15:appearance w15:val="hidden"/>
              </w:sdtPr>
              <w:sdtEndPr/>
              <w:sdtContent>
                <w:r w:rsidR="00DC715A" w:rsidRPr="00DC715A">
                  <w:t>Education</w:t>
                </w:r>
              </w:sdtContent>
            </w:sdt>
          </w:p>
          <w:p w14:paraId="47175C91" w14:textId="77777777" w:rsidR="0016696C" w:rsidRPr="008076B7" w:rsidRDefault="005316F2" w:rsidP="00DE7CC5">
            <w:pPr>
              <w:pStyle w:val="SmallText"/>
            </w:pPr>
            <w:sdt>
              <w:sdtPr>
                <w:id w:val="-302318516"/>
                <w:placeholder>
                  <w:docPart w:val="E90C072500AB44B08D05A88E0D25E470"/>
                </w:placeholder>
                <w:temporary/>
                <w:showingPlcHdr/>
                <w15:appearance w15:val="hidden"/>
              </w:sdtPr>
              <w:sdtEndPr/>
              <w:sdtContent>
                <w:r w:rsidR="00DC715A" w:rsidRPr="008076B7">
                  <w:t>June 2010</w:t>
                </w:r>
              </w:sdtContent>
            </w:sdt>
          </w:p>
          <w:p w14:paraId="6646F1C0" w14:textId="77777777" w:rsidR="008A01CE" w:rsidRPr="00EE2BDB" w:rsidRDefault="005316F2" w:rsidP="008A01CE">
            <w:pPr>
              <w:pStyle w:val="TextRight"/>
              <w:rPr>
                <w:rStyle w:val="Emphasis"/>
              </w:rPr>
            </w:pPr>
            <w:sdt>
              <w:sdtPr>
                <w:rPr>
                  <w:rStyle w:val="Emphasis"/>
                </w:rPr>
                <w:id w:val="-350643352"/>
                <w:placeholder>
                  <w:docPart w:val="D7F88DF3CE6D44ACA084781A6935BE91"/>
                </w:placeholder>
                <w:temporary/>
                <w:showingPlcHdr/>
                <w15:appearance w15:val="hidden"/>
              </w:sdtPr>
              <w:sdtEndPr>
                <w:rPr>
                  <w:rStyle w:val="Emphasis"/>
                </w:rPr>
              </w:sdtEndPr>
              <w:sdtContent>
                <w:r w:rsidR="008A01CE" w:rsidRPr="00DE7CC5">
                  <w:rPr>
                    <w:rStyle w:val="Emphasis"/>
                  </w:rPr>
                  <w:t>Juris Doctor</w:t>
                </w:r>
              </w:sdtContent>
            </w:sdt>
            <w:r w:rsidR="008A01CE" w:rsidRPr="00EE2BDB">
              <w:rPr>
                <w:rStyle w:val="Emphasis"/>
              </w:rPr>
              <w:t xml:space="preserve"> • </w:t>
            </w:r>
            <w:sdt>
              <w:sdtPr>
                <w:rPr>
                  <w:rStyle w:val="Emphasis"/>
                </w:rPr>
                <w:id w:val="1335878765"/>
                <w:placeholder>
                  <w:docPart w:val="98A1E4B6C1104E09B723185A143A8C66"/>
                </w:placeholder>
                <w:temporary/>
                <w:showingPlcHdr/>
                <w15:appearance w15:val="hidden"/>
              </w:sdtPr>
              <w:sdtEndPr>
                <w:rPr>
                  <w:rStyle w:val="Emphasis"/>
                </w:rPr>
              </w:sdtEndPr>
              <w:sdtContent>
                <w:r w:rsidR="008A01CE" w:rsidRPr="00DE7CC5">
                  <w:rPr>
                    <w:rStyle w:val="Emphasis"/>
                  </w:rPr>
                  <w:t>BNC School of Law</w:t>
                </w:r>
              </w:sdtContent>
            </w:sdt>
            <w:r w:rsidR="008A01CE">
              <w:t xml:space="preserve"> </w:t>
            </w:r>
            <w:r w:rsidR="008A01CE" w:rsidRPr="00EE2BDB">
              <w:rPr>
                <w:rStyle w:val="Emphasis"/>
              </w:rPr>
              <w:t xml:space="preserve">• </w:t>
            </w:r>
            <w:sdt>
              <w:sdtPr>
                <w:rPr>
                  <w:rStyle w:val="Emphasis"/>
                </w:rPr>
                <w:id w:val="-1542041515"/>
                <w:placeholder>
                  <w:docPart w:val="9D4ADC84627741D58E2C68D2B7EAB1B4"/>
                </w:placeholder>
                <w:temporary/>
                <w:showingPlcHdr/>
                <w15:appearance w15:val="hidden"/>
              </w:sdtPr>
              <w:sdtEndPr>
                <w:rPr>
                  <w:rStyle w:val="Emphasis"/>
                </w:rPr>
              </w:sdtEndPr>
              <w:sdtContent>
                <w:r w:rsidR="008A01CE" w:rsidRPr="00DE7CC5">
                  <w:rPr>
                    <w:rStyle w:val="Emphasis"/>
                  </w:rPr>
                  <w:t>Metropolis, New York, New York</w:t>
                </w:r>
              </w:sdtContent>
            </w:sdt>
          </w:p>
          <w:sdt>
            <w:sdtPr>
              <w:id w:val="79261301"/>
              <w:placeholder>
                <w:docPart w:val="3B3434848325439B9F580FC88CAE09D5"/>
              </w:placeholder>
              <w:temporary/>
              <w:showingPlcHdr/>
              <w15:appearance w15:val="hidden"/>
            </w:sdtPr>
            <w:sdtEndPr/>
            <w:sdtContent>
              <w:p w14:paraId="4AB5531A" w14:textId="77777777" w:rsidR="008A01CE" w:rsidRPr="0016696C" w:rsidRDefault="008A01CE" w:rsidP="008A01CE">
                <w:pPr>
                  <w:pStyle w:val="TextRight"/>
                </w:pPr>
                <w:r w:rsidRPr="0016696C">
                  <w:t>Real Estate clinic</w:t>
                </w:r>
              </w:p>
              <w:p w14:paraId="2941EC0E" w14:textId="77777777" w:rsidR="008A01CE" w:rsidRPr="0016696C" w:rsidRDefault="008A01CE" w:rsidP="008A01CE">
                <w:pPr>
                  <w:pStyle w:val="TextRight"/>
                </w:pPr>
                <w:r w:rsidRPr="0016696C">
                  <w:t>1st place in Moot Court</w:t>
                </w:r>
              </w:p>
            </w:sdtContent>
          </w:sdt>
          <w:p w14:paraId="6109A63B" w14:textId="77777777" w:rsidR="0016696C" w:rsidRPr="008076B7" w:rsidRDefault="0016696C" w:rsidP="0016696C">
            <w:pPr>
              <w:tabs>
                <w:tab w:val="left" w:pos="540"/>
                <w:tab w:val="left" w:pos="1350"/>
                <w:tab w:val="left" w:pos="2070"/>
                <w:tab w:val="left" w:pos="7830"/>
              </w:tabs>
              <w:overflowPunct w:val="0"/>
              <w:autoSpaceDE w:val="0"/>
              <w:autoSpaceDN w:val="0"/>
              <w:adjustRightInd w:val="0"/>
              <w:contextualSpacing/>
              <w:textAlignment w:val="baseline"/>
              <w:rPr>
                <w:rFonts w:ascii="Calibri Light" w:hAnsi="Calibri Light" w:cs="Calibri Light"/>
              </w:rPr>
            </w:pPr>
          </w:p>
          <w:p w14:paraId="4A3B1AC5" w14:textId="77777777" w:rsidR="0016696C" w:rsidRPr="008076B7" w:rsidRDefault="005316F2" w:rsidP="0016696C">
            <w:pPr>
              <w:pStyle w:val="SmallText"/>
            </w:pPr>
            <w:sdt>
              <w:sdtPr>
                <w:id w:val="-1362665354"/>
                <w:placeholder>
                  <w:docPart w:val="1D99B980F93645DB8F96FC8755B6E276"/>
                </w:placeholder>
                <w:temporary/>
                <w:showingPlcHdr/>
                <w15:appearance w15:val="hidden"/>
              </w:sdtPr>
              <w:sdtEndPr/>
              <w:sdtContent>
                <w:r w:rsidR="008A01CE" w:rsidRPr="008076B7">
                  <w:t>June 20</w:t>
                </w:r>
                <w:r w:rsidR="008A01CE">
                  <w:t>07</w:t>
                </w:r>
              </w:sdtContent>
            </w:sdt>
          </w:p>
          <w:p w14:paraId="587EE2A3" w14:textId="77777777" w:rsidR="0016696C" w:rsidRPr="00DE7CC5" w:rsidRDefault="005316F2" w:rsidP="00DE7CC5">
            <w:pPr>
              <w:pStyle w:val="TextRight"/>
              <w:rPr>
                <w:rStyle w:val="Emphasis"/>
              </w:rPr>
            </w:pPr>
            <w:sdt>
              <w:sdtPr>
                <w:rPr>
                  <w:rStyle w:val="Emphasis"/>
                </w:rPr>
                <w:id w:val="-824669491"/>
                <w:placeholder>
                  <w:docPart w:val="E93239B60F2D42F59B300491E5471943"/>
                </w:placeholder>
                <w:temporary/>
                <w:showingPlcHdr/>
                <w15:appearance w15:val="hidden"/>
              </w:sdtPr>
              <w:sdtEndPr>
                <w:rPr>
                  <w:rStyle w:val="Emphasis"/>
                </w:rPr>
              </w:sdtEndPr>
              <w:sdtContent>
                <w:r w:rsidR="008A01CE" w:rsidRPr="00DE7CC5">
                  <w:rPr>
                    <w:rStyle w:val="Emphasis"/>
                  </w:rPr>
                  <w:t>Bachelor of Arts in Political Science</w:t>
                </w:r>
              </w:sdtContent>
            </w:sdt>
            <w:r w:rsidR="008A01CE" w:rsidRPr="00EE2BDB">
              <w:rPr>
                <w:rStyle w:val="Emphasis"/>
              </w:rPr>
              <w:t xml:space="preserve"> • </w:t>
            </w:r>
            <w:sdt>
              <w:sdtPr>
                <w:rPr>
                  <w:rStyle w:val="Emphasis"/>
                </w:rPr>
                <w:id w:val="966777188"/>
                <w:placeholder>
                  <w:docPart w:val="B022477FB75A487DBAC2E03174413CA4"/>
                </w:placeholder>
                <w:temporary/>
                <w:showingPlcHdr/>
                <w15:appearance w15:val="hidden"/>
              </w:sdtPr>
              <w:sdtEndPr>
                <w:rPr>
                  <w:rStyle w:val="Emphasis"/>
                </w:rPr>
              </w:sdtEndPr>
              <w:sdtContent>
                <w:r w:rsidR="008A01CE" w:rsidRPr="00DE7CC5">
                  <w:rPr>
                    <w:rStyle w:val="Emphasis"/>
                  </w:rPr>
                  <w:t>ABC University</w:t>
                </w:r>
              </w:sdtContent>
            </w:sdt>
            <w:r w:rsidR="008A01CE">
              <w:t xml:space="preserve"> </w:t>
            </w:r>
            <w:r w:rsidR="008A01CE" w:rsidRPr="00EE2BDB">
              <w:rPr>
                <w:rStyle w:val="Emphasis"/>
              </w:rPr>
              <w:t xml:space="preserve">• </w:t>
            </w:r>
            <w:sdt>
              <w:sdtPr>
                <w:rPr>
                  <w:rStyle w:val="Emphasis"/>
                </w:rPr>
                <w:id w:val="783307950"/>
                <w:placeholder>
                  <w:docPart w:val="1C8625B71B4A4CACBB3CA8E2D149CAD7"/>
                </w:placeholder>
                <w:temporary/>
                <w:showingPlcHdr/>
                <w15:appearance w15:val="hidden"/>
              </w:sdtPr>
              <w:sdtEndPr>
                <w:rPr>
                  <w:rStyle w:val="Emphasis"/>
                </w:rPr>
              </w:sdtEndPr>
              <w:sdtContent>
                <w:r w:rsidR="008A01CE" w:rsidRPr="00DE7CC5">
                  <w:rPr>
                    <w:rStyle w:val="Emphasis"/>
                  </w:rPr>
                  <w:t>Small Town, Massachusetts</w:t>
                </w:r>
              </w:sdtContent>
            </w:sdt>
          </w:p>
        </w:tc>
      </w:tr>
    </w:tbl>
    <w:p w14:paraId="49DBE262" w14:textId="77777777" w:rsidR="00EE2BDB" w:rsidRPr="00EE2BDB" w:rsidRDefault="00EE2BDB" w:rsidP="00EE2BDB">
      <w:pPr>
        <w:tabs>
          <w:tab w:val="left" w:pos="1594"/>
        </w:tabs>
      </w:pPr>
    </w:p>
    <w:sectPr w:rsidR="00EE2BDB" w:rsidRPr="00EE2BDB" w:rsidSect="00F4501B">
      <w:footerReference w:type="default" r:id="rId10"/>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0DE0E" w14:textId="77777777" w:rsidR="005316F2" w:rsidRDefault="005316F2" w:rsidP="00F316AD">
      <w:r>
        <w:separator/>
      </w:r>
    </w:p>
  </w:endnote>
  <w:endnote w:type="continuationSeparator" w:id="0">
    <w:p w14:paraId="53D1CF10" w14:textId="77777777" w:rsidR="005316F2" w:rsidRDefault="005316F2"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DE5B" w14:textId="77777777" w:rsidR="000E1D44" w:rsidRDefault="000E1D44">
    <w:pPr>
      <w:pStyle w:val="Footer"/>
    </w:pPr>
    <w:r>
      <w:rPr>
        <w:noProof/>
        <w:lang w:val="en-AU" w:eastAsia="en-AU"/>
      </w:rPr>
      <mc:AlternateContent>
        <mc:Choice Requires="wps">
          <w:drawing>
            <wp:anchor distT="0" distB="0" distL="114300" distR="114300" simplePos="0" relativeHeight="251659264" behindDoc="0" locked="0" layoutInCell="1" allowOverlap="1" wp14:anchorId="6E2A2343" wp14:editId="6197AA50">
              <wp:simplePos x="0" y="0"/>
              <wp:positionH relativeFrom="page">
                <wp:posOffset>457200</wp:posOffset>
              </wp:positionH>
              <wp:positionV relativeFrom="page">
                <wp:posOffset>9593580</wp:posOffset>
              </wp:positionV>
              <wp:extent cx="6850380"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0380"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DAAA9" id="Rectangle 2" o:spid="_x0000_s1026" alt="&quot;&quot;" style="position:absolute;margin-left:36pt;margin-top:755.4pt;width:539.4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F5F45" w14:textId="77777777" w:rsidR="005316F2" w:rsidRDefault="005316F2" w:rsidP="00F316AD">
      <w:r>
        <w:separator/>
      </w:r>
    </w:p>
  </w:footnote>
  <w:footnote w:type="continuationSeparator" w:id="0">
    <w:p w14:paraId="67A7E6B6" w14:textId="77777777" w:rsidR="005316F2" w:rsidRDefault="005316F2"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7F"/>
    <w:rsid w:val="000E1D44"/>
    <w:rsid w:val="0016696C"/>
    <w:rsid w:val="001A4DBF"/>
    <w:rsid w:val="001B744B"/>
    <w:rsid w:val="001C4A17"/>
    <w:rsid w:val="0020696E"/>
    <w:rsid w:val="002356A2"/>
    <w:rsid w:val="002D12DA"/>
    <w:rsid w:val="003019B2"/>
    <w:rsid w:val="0034688D"/>
    <w:rsid w:val="0040233B"/>
    <w:rsid w:val="00471FD0"/>
    <w:rsid w:val="00481994"/>
    <w:rsid w:val="004B5F10"/>
    <w:rsid w:val="00511A6E"/>
    <w:rsid w:val="005316F2"/>
    <w:rsid w:val="0057534A"/>
    <w:rsid w:val="00605A5B"/>
    <w:rsid w:val="00647EE2"/>
    <w:rsid w:val="00692B82"/>
    <w:rsid w:val="006C60E6"/>
    <w:rsid w:val="006E70D3"/>
    <w:rsid w:val="007302D3"/>
    <w:rsid w:val="00762A7F"/>
    <w:rsid w:val="007B0F94"/>
    <w:rsid w:val="007B3957"/>
    <w:rsid w:val="0084513D"/>
    <w:rsid w:val="008A01CE"/>
    <w:rsid w:val="00927425"/>
    <w:rsid w:val="00A23870"/>
    <w:rsid w:val="00A77921"/>
    <w:rsid w:val="00B471FA"/>
    <w:rsid w:val="00B575FB"/>
    <w:rsid w:val="00C1095A"/>
    <w:rsid w:val="00C36587"/>
    <w:rsid w:val="00C55D85"/>
    <w:rsid w:val="00CA2273"/>
    <w:rsid w:val="00CD50FD"/>
    <w:rsid w:val="00CD7F27"/>
    <w:rsid w:val="00D05DEF"/>
    <w:rsid w:val="00D365FA"/>
    <w:rsid w:val="00D47124"/>
    <w:rsid w:val="00DC715A"/>
    <w:rsid w:val="00DD5D7B"/>
    <w:rsid w:val="00DE7CC5"/>
    <w:rsid w:val="00E10F01"/>
    <w:rsid w:val="00EE2BDB"/>
    <w:rsid w:val="00F012B4"/>
    <w:rsid w:val="00F316AD"/>
    <w:rsid w:val="00F4501B"/>
    <w:rsid w:val="00F7416C"/>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2C7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B5F10"/>
    <w:rPr>
      <w:color w:val="000000" w:themeColor="text1"/>
    </w:rPr>
  </w:style>
  <w:style w:type="paragraph" w:styleId="Heading1">
    <w:name w:val="heading 1"/>
    <w:basedOn w:val="Normal"/>
    <w:next w:val="Normal"/>
    <w:link w:val="Heading1Char"/>
    <w:uiPriority w:val="2"/>
    <w:qFormat/>
    <w:rsid w:val="00FB34EE"/>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FB34EE"/>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FB34EE"/>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FB34EE"/>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syst\AppData\Roaming\Microsoft\Templates\Attorn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01AA1A66CE46C4AF9856DF6AAC5B31"/>
        <w:category>
          <w:name w:val="General"/>
          <w:gallery w:val="placeholder"/>
        </w:category>
        <w:types>
          <w:type w:val="bbPlcHdr"/>
        </w:types>
        <w:behaviors>
          <w:behavior w:val="content"/>
        </w:behaviors>
        <w:guid w:val="{B6384D02-9588-4487-8CDF-C19EE796016E}"/>
      </w:docPartPr>
      <w:docPartBody>
        <w:p w:rsidR="00000000" w:rsidRDefault="000159F3">
          <w:pPr>
            <w:pStyle w:val="9801AA1A66CE46C4AF9856DF6AAC5B31"/>
          </w:pPr>
          <w:r>
            <w:t>Attorney</w:t>
          </w:r>
        </w:p>
      </w:docPartBody>
    </w:docPart>
    <w:docPart>
      <w:docPartPr>
        <w:name w:val="364A9DD21D5F4BF38C0265939CB02987"/>
        <w:category>
          <w:name w:val="General"/>
          <w:gallery w:val="placeholder"/>
        </w:category>
        <w:types>
          <w:type w:val="bbPlcHdr"/>
        </w:types>
        <w:behaviors>
          <w:behavior w:val="content"/>
        </w:behaviors>
        <w:guid w:val="{30DDED94-07F7-4D96-B13F-0221E0BE43BC}"/>
      </w:docPartPr>
      <w:docPartBody>
        <w:p w:rsidR="00000000" w:rsidRDefault="000159F3">
          <w:pPr>
            <w:pStyle w:val="364A9DD21D5F4BF38C0265939CB02987"/>
          </w:pPr>
          <w:r w:rsidRPr="004B5F10">
            <w:t>Contact</w:t>
          </w:r>
        </w:p>
      </w:docPartBody>
    </w:docPart>
    <w:docPart>
      <w:docPartPr>
        <w:name w:val="636D34AE6FE040019897E42D632692F9"/>
        <w:category>
          <w:name w:val="General"/>
          <w:gallery w:val="placeholder"/>
        </w:category>
        <w:types>
          <w:type w:val="bbPlcHdr"/>
        </w:types>
        <w:behaviors>
          <w:behavior w:val="content"/>
        </w:behaviors>
        <w:guid w:val="{4336999C-B9F1-4CB5-A8E4-8512E01DEB73}"/>
      </w:docPartPr>
      <w:docPartBody>
        <w:p w:rsidR="00ED12E7" w:rsidRDefault="000159F3" w:rsidP="0084513D">
          <w:pPr>
            <w:pStyle w:val="TextLeft"/>
          </w:pPr>
          <w:r>
            <w:t>4567 Main Street</w:t>
          </w:r>
        </w:p>
        <w:p w:rsidR="00000000" w:rsidRDefault="000159F3">
          <w:pPr>
            <w:pStyle w:val="636D34AE6FE040019897E42D632692F9"/>
          </w:pPr>
          <w:r>
            <w:t>Brooklyn, New York 48127</w:t>
          </w:r>
        </w:p>
      </w:docPartBody>
    </w:docPart>
    <w:docPart>
      <w:docPartPr>
        <w:name w:val="56A220D248F841C29EE6FC248E001461"/>
        <w:category>
          <w:name w:val="General"/>
          <w:gallery w:val="placeholder"/>
        </w:category>
        <w:types>
          <w:type w:val="bbPlcHdr"/>
        </w:types>
        <w:behaviors>
          <w:behavior w:val="content"/>
        </w:behaviors>
        <w:guid w:val="{A028BF49-56E2-4D5E-9ABD-E41C6BD0E94A}"/>
      </w:docPartPr>
      <w:docPartBody>
        <w:p w:rsidR="00000000" w:rsidRDefault="000159F3">
          <w:pPr>
            <w:pStyle w:val="56A220D248F841C29EE6FC248E001461"/>
          </w:pPr>
          <w:r>
            <w:t>(718) 555 – 0100</w:t>
          </w:r>
        </w:p>
      </w:docPartBody>
    </w:docPart>
    <w:docPart>
      <w:docPartPr>
        <w:name w:val="2E983F212102430FAEC416FB73C4D90B"/>
        <w:category>
          <w:name w:val="General"/>
          <w:gallery w:val="placeholder"/>
        </w:category>
        <w:types>
          <w:type w:val="bbPlcHdr"/>
        </w:types>
        <w:behaviors>
          <w:behavior w:val="content"/>
        </w:behaviors>
        <w:guid w:val="{42BFDFFC-E2DD-4FBB-83F1-161161E7B055}"/>
      </w:docPartPr>
      <w:docPartBody>
        <w:p w:rsidR="00000000" w:rsidRDefault="000159F3">
          <w:pPr>
            <w:pStyle w:val="2E983F212102430FAEC416FB73C4D90B"/>
          </w:pPr>
          <w:r>
            <w:t>A.parks@live.com</w:t>
          </w:r>
        </w:p>
      </w:docPartBody>
    </w:docPart>
    <w:docPart>
      <w:docPartPr>
        <w:name w:val="47AE1CDE6D5E404DAACA33315B301BF3"/>
        <w:category>
          <w:name w:val="General"/>
          <w:gallery w:val="placeholder"/>
        </w:category>
        <w:types>
          <w:type w:val="bbPlcHdr"/>
        </w:types>
        <w:behaviors>
          <w:behavior w:val="content"/>
        </w:behaviors>
        <w:guid w:val="{02341110-9DBC-432F-928E-518C9B8019FD}"/>
      </w:docPartPr>
      <w:docPartBody>
        <w:p w:rsidR="00000000" w:rsidRDefault="000159F3">
          <w:pPr>
            <w:pStyle w:val="47AE1CDE6D5E404DAACA33315B301BF3"/>
          </w:pPr>
          <w:r>
            <w:t>www.linkedin.com/in/aparks</w:t>
          </w:r>
        </w:p>
      </w:docPartBody>
    </w:docPart>
    <w:docPart>
      <w:docPartPr>
        <w:name w:val="84EF98D63A09475E931B53EAC7EF0BF1"/>
        <w:category>
          <w:name w:val="General"/>
          <w:gallery w:val="placeholder"/>
        </w:category>
        <w:types>
          <w:type w:val="bbPlcHdr"/>
        </w:types>
        <w:behaviors>
          <w:behavior w:val="content"/>
        </w:behaviors>
        <w:guid w:val="{79542FB8-1346-4A43-8F3B-3A8ACABC4D9F}"/>
      </w:docPartPr>
      <w:docPartBody>
        <w:p w:rsidR="00000000" w:rsidRDefault="000159F3">
          <w:pPr>
            <w:pStyle w:val="84EF98D63A09475E931B53EAC7EF0BF1"/>
          </w:pPr>
          <w:r w:rsidRPr="00FB34EE">
            <w:t>Profile</w:t>
          </w:r>
        </w:p>
      </w:docPartBody>
    </w:docPart>
    <w:docPart>
      <w:docPartPr>
        <w:name w:val="B5749EBA16BF423FADC7B52BF879B140"/>
        <w:category>
          <w:name w:val="General"/>
          <w:gallery w:val="placeholder"/>
        </w:category>
        <w:types>
          <w:type w:val="bbPlcHdr"/>
        </w:types>
        <w:behaviors>
          <w:behavior w:val="content"/>
        </w:behaviors>
        <w:guid w:val="{5D11905E-13BE-4375-A561-04A29E9549B4}"/>
      </w:docPartPr>
      <w:docPartBody>
        <w:p w:rsidR="00000000" w:rsidRDefault="000159F3">
          <w:pPr>
            <w:pStyle w:val="B5749EBA16BF423FADC7B52BF879B140"/>
          </w:pPr>
          <w:r w:rsidRPr="00EE2BDB">
            <w:t xml:space="preserve">Analytical, energetic, and detail-oriented attorney with broad and </w:t>
          </w:r>
          <w:r w:rsidRPr="00EE2BDB">
            <w:t>deep experience in business and real estate matters, including business formation, real estate transactions, distressed property, due diligence, permitting, contract and lease negotiations, and landlord/tenant.</w:t>
          </w:r>
        </w:p>
      </w:docPartBody>
    </w:docPart>
    <w:docPart>
      <w:docPartPr>
        <w:name w:val="1EE68AF68C8F4F969E96B50CAF814E6E"/>
        <w:category>
          <w:name w:val="General"/>
          <w:gallery w:val="placeholder"/>
        </w:category>
        <w:types>
          <w:type w:val="bbPlcHdr"/>
        </w:types>
        <w:behaviors>
          <w:behavior w:val="content"/>
        </w:behaviors>
        <w:guid w:val="{F0935886-694E-421C-8104-87A3367F4C38}"/>
      </w:docPartPr>
      <w:docPartBody>
        <w:p w:rsidR="00000000" w:rsidRDefault="000159F3">
          <w:pPr>
            <w:pStyle w:val="1EE68AF68C8F4F969E96B50CAF814E6E"/>
          </w:pPr>
          <w:r w:rsidRPr="004B5F10">
            <w:t>Key Skills</w:t>
          </w:r>
        </w:p>
      </w:docPartBody>
    </w:docPart>
    <w:docPart>
      <w:docPartPr>
        <w:name w:val="5CE415B6C6BB4768BE2526FDDD7D22FA"/>
        <w:category>
          <w:name w:val="General"/>
          <w:gallery w:val="placeholder"/>
        </w:category>
        <w:types>
          <w:type w:val="bbPlcHdr"/>
        </w:types>
        <w:behaviors>
          <w:behavior w:val="content"/>
        </w:behaviors>
        <w:guid w:val="{F5465DB3-0525-4BC3-AEF2-ADB74C79B8C1}"/>
      </w:docPartPr>
      <w:docPartBody>
        <w:p w:rsidR="00ED12E7" w:rsidRDefault="000159F3" w:rsidP="004B5F10">
          <w:pPr>
            <w:pStyle w:val="TextLeft"/>
          </w:pPr>
          <w:r>
            <w:t>Lexis/Nexis</w:t>
          </w:r>
        </w:p>
        <w:p w:rsidR="00ED12E7" w:rsidRDefault="000159F3" w:rsidP="004B5F10">
          <w:pPr>
            <w:pStyle w:val="TextLeft"/>
          </w:pPr>
          <w:r>
            <w:t>ACRIS</w:t>
          </w:r>
        </w:p>
        <w:p w:rsidR="00ED12E7" w:rsidRDefault="000159F3" w:rsidP="004B5F10">
          <w:pPr>
            <w:pStyle w:val="TextLeft"/>
          </w:pPr>
          <w:r>
            <w:t>Westlaw</w:t>
          </w:r>
        </w:p>
        <w:p w:rsidR="00ED12E7" w:rsidRDefault="000159F3" w:rsidP="004B5F10">
          <w:pPr>
            <w:pStyle w:val="TextLeft"/>
          </w:pPr>
          <w:r>
            <w:t>Excellent oral and written communication</w:t>
          </w:r>
        </w:p>
        <w:p w:rsidR="00000000" w:rsidRDefault="000159F3">
          <w:pPr>
            <w:pStyle w:val="5CE415B6C6BB4768BE2526FDDD7D22FA"/>
          </w:pPr>
          <w:r>
            <w:t>Organized, diligent, and tenacious</w:t>
          </w:r>
        </w:p>
      </w:docPartBody>
    </w:docPart>
    <w:docPart>
      <w:docPartPr>
        <w:name w:val="DFD756E4E807426590B87F55A2C82409"/>
        <w:category>
          <w:name w:val="General"/>
          <w:gallery w:val="placeholder"/>
        </w:category>
        <w:types>
          <w:type w:val="bbPlcHdr"/>
        </w:types>
        <w:behaviors>
          <w:behavior w:val="content"/>
        </w:behaviors>
        <w:guid w:val="{5B2E3C2B-52EB-4AD6-BEA0-AAB13A0A93E6}"/>
      </w:docPartPr>
      <w:docPartBody>
        <w:p w:rsidR="00000000" w:rsidRDefault="000159F3">
          <w:pPr>
            <w:pStyle w:val="DFD756E4E807426590B87F55A2C82409"/>
          </w:pPr>
          <w:r w:rsidRPr="004B5F10">
            <w:t>Activities and Interests</w:t>
          </w:r>
        </w:p>
      </w:docPartBody>
    </w:docPart>
    <w:docPart>
      <w:docPartPr>
        <w:name w:val="2FDE505C77E74EA8AB6502542F8A1CC3"/>
        <w:category>
          <w:name w:val="General"/>
          <w:gallery w:val="placeholder"/>
        </w:category>
        <w:types>
          <w:type w:val="bbPlcHdr"/>
        </w:types>
        <w:behaviors>
          <w:behavior w:val="content"/>
        </w:behaviors>
        <w:guid w:val="{6593C68A-F16F-4261-B019-3A745A8CDD9C}"/>
      </w:docPartPr>
      <w:docPartBody>
        <w:p w:rsidR="00ED12E7" w:rsidRDefault="000159F3" w:rsidP="004B5F10">
          <w:pPr>
            <w:pStyle w:val="TextLeft"/>
          </w:pPr>
          <w:r>
            <w:t>Literature</w:t>
          </w:r>
        </w:p>
        <w:p w:rsidR="00ED12E7" w:rsidRDefault="000159F3" w:rsidP="004B5F10">
          <w:pPr>
            <w:pStyle w:val="TextLeft"/>
          </w:pPr>
          <w:r>
            <w:t>Environmental conservation</w:t>
          </w:r>
        </w:p>
        <w:p w:rsidR="00ED12E7" w:rsidRDefault="000159F3" w:rsidP="004B5F10">
          <w:pPr>
            <w:pStyle w:val="TextLeft"/>
          </w:pPr>
          <w:r>
            <w:t>Art</w:t>
          </w:r>
        </w:p>
        <w:p w:rsidR="00ED12E7" w:rsidRDefault="000159F3" w:rsidP="004B5F10">
          <w:pPr>
            <w:pStyle w:val="TextLeft"/>
          </w:pPr>
          <w:r>
            <w:t>Yoga</w:t>
          </w:r>
        </w:p>
        <w:p w:rsidR="00ED12E7" w:rsidRDefault="000159F3" w:rsidP="004B5F10">
          <w:pPr>
            <w:pStyle w:val="TextLeft"/>
          </w:pPr>
          <w:r>
            <w:t>Skiing</w:t>
          </w:r>
        </w:p>
        <w:p w:rsidR="00000000" w:rsidRDefault="000159F3">
          <w:pPr>
            <w:pStyle w:val="2FDE505C77E74EA8AB6502542F8A1CC3"/>
          </w:pPr>
          <w:r>
            <w:t>Travel</w:t>
          </w:r>
        </w:p>
      </w:docPartBody>
    </w:docPart>
    <w:docPart>
      <w:docPartPr>
        <w:name w:val="DF6E70B45FC14A96997D963DDBA8DCB6"/>
        <w:category>
          <w:name w:val="General"/>
          <w:gallery w:val="placeholder"/>
        </w:category>
        <w:types>
          <w:type w:val="bbPlcHdr"/>
        </w:types>
        <w:behaviors>
          <w:behavior w:val="content"/>
        </w:behaviors>
        <w:guid w:val="{A339DB38-683A-4B27-AE7F-FBD9E77CC5D4}"/>
      </w:docPartPr>
      <w:docPartBody>
        <w:p w:rsidR="00000000" w:rsidRDefault="000159F3">
          <w:pPr>
            <w:pStyle w:val="DF6E70B45FC14A96997D963DDBA8DCB6"/>
          </w:pPr>
          <w:r>
            <w:t>Experience</w:t>
          </w:r>
        </w:p>
      </w:docPartBody>
    </w:docPart>
    <w:docPart>
      <w:docPartPr>
        <w:name w:val="CABCF6725F614186A22BDB7A5593BBAD"/>
        <w:category>
          <w:name w:val="General"/>
          <w:gallery w:val="placeholder"/>
        </w:category>
        <w:types>
          <w:type w:val="bbPlcHdr"/>
        </w:types>
        <w:behaviors>
          <w:behavior w:val="content"/>
        </w:behaviors>
        <w:guid w:val="{4B4C9308-4EDB-48D9-B716-BAB70E2D1280}"/>
      </w:docPartPr>
      <w:docPartBody>
        <w:p w:rsidR="00000000" w:rsidRDefault="000159F3">
          <w:pPr>
            <w:pStyle w:val="CABCF6725F614186A22BDB7A5593BBAD"/>
          </w:pPr>
          <w:r>
            <w:t>March 2014—Present</w:t>
          </w:r>
        </w:p>
      </w:docPartBody>
    </w:docPart>
    <w:docPart>
      <w:docPartPr>
        <w:name w:val="D1233F07E9B64752875813CF5FFACA6D"/>
        <w:category>
          <w:name w:val="General"/>
          <w:gallery w:val="placeholder"/>
        </w:category>
        <w:types>
          <w:type w:val="bbPlcHdr"/>
        </w:types>
        <w:behaviors>
          <w:behavior w:val="content"/>
        </w:behaviors>
        <w:guid w:val="{59D4464A-C179-4F8A-98A6-EEBC4A0498D2}"/>
      </w:docPartPr>
      <w:docPartBody>
        <w:p w:rsidR="00000000" w:rsidRDefault="000159F3">
          <w:pPr>
            <w:pStyle w:val="D1233F07E9B64752875813CF5FFACA6D"/>
          </w:pPr>
          <w:r w:rsidRPr="0084513D">
            <w:rPr>
              <w:rStyle w:val="Emphasis"/>
            </w:rPr>
            <w:t>In-house counsel</w:t>
          </w:r>
        </w:p>
      </w:docPartBody>
    </w:docPart>
    <w:docPart>
      <w:docPartPr>
        <w:name w:val="4F371858D491435AA0F4A5A4504B591A"/>
        <w:category>
          <w:name w:val="General"/>
          <w:gallery w:val="placeholder"/>
        </w:category>
        <w:types>
          <w:type w:val="bbPlcHdr"/>
        </w:types>
        <w:behaviors>
          <w:behavior w:val="content"/>
        </w:behaviors>
        <w:guid w:val="{03C89D88-FBE2-42AB-B8D1-C62213F37BB1}"/>
      </w:docPartPr>
      <w:docPartBody>
        <w:p w:rsidR="00000000" w:rsidRDefault="000159F3">
          <w:pPr>
            <w:pStyle w:val="4F371858D491435AA0F4A5A4504B591A"/>
          </w:pPr>
          <w:r w:rsidRPr="0084513D">
            <w:rPr>
              <w:rStyle w:val="Emphasis"/>
            </w:rPr>
            <w:t>DEF Real Estate</w:t>
          </w:r>
        </w:p>
      </w:docPartBody>
    </w:docPart>
    <w:docPart>
      <w:docPartPr>
        <w:name w:val="B27F46E4F0E9463A99CA4BC83B2A2C62"/>
        <w:category>
          <w:name w:val="General"/>
          <w:gallery w:val="placeholder"/>
        </w:category>
        <w:types>
          <w:type w:val="bbPlcHdr"/>
        </w:types>
        <w:behaviors>
          <w:behavior w:val="content"/>
        </w:behaviors>
        <w:guid w:val="{17707E75-27E4-438A-B4BB-560EBDC917F5}"/>
      </w:docPartPr>
      <w:docPartBody>
        <w:p w:rsidR="00000000" w:rsidRDefault="000159F3">
          <w:pPr>
            <w:pStyle w:val="B27F46E4F0E9463A99CA4BC83B2A2C62"/>
          </w:pPr>
          <w:r w:rsidRPr="0084513D">
            <w:rPr>
              <w:rStyle w:val="Emphasis"/>
            </w:rPr>
            <w:t>New York, New York</w:t>
          </w:r>
        </w:p>
      </w:docPartBody>
    </w:docPart>
    <w:docPart>
      <w:docPartPr>
        <w:name w:val="C0403AE78AED4A8487ED553FD4E79765"/>
        <w:category>
          <w:name w:val="General"/>
          <w:gallery w:val="placeholder"/>
        </w:category>
        <w:types>
          <w:type w:val="bbPlcHdr"/>
        </w:types>
        <w:behaviors>
          <w:behavior w:val="content"/>
        </w:behaviors>
        <w:guid w:val="{D7816359-48D3-4EAB-9094-3213EA84B72B}"/>
      </w:docPartPr>
      <w:docPartBody>
        <w:p w:rsidR="00000000" w:rsidRDefault="000159F3">
          <w:pPr>
            <w:pStyle w:val="C0403AE78AED4A8487ED553FD4E79765"/>
          </w:pPr>
          <w:r w:rsidRPr="00EE2BDB">
            <w:t>For boutique real estate development firm, draft, negotiate and enforce leases and purchase &amp; sale agreements. Negotiate purchase and sale contracts for residential and commercial properties, including foreclosures. Handle landlord ten</w:t>
          </w:r>
          <w:r w:rsidRPr="00EE2BDB">
            <w:t>ant issues, including leasing, eviction, and dispute resolution. Research, analyze and apply state and local environmental, land use and zoning laws in relation to real estate and business development in the Northeast. Oversee due diligence on potential re</w:t>
          </w:r>
          <w:r w:rsidRPr="00EE2BDB">
            <w:t>al estate purchase opportunities. Work with outside counsel on litigation, permitting and other specialized firm -related legal matters.</w:t>
          </w:r>
        </w:p>
      </w:docPartBody>
    </w:docPart>
    <w:docPart>
      <w:docPartPr>
        <w:name w:val="09D32AB4F5034629A94E277DAFC272AC"/>
        <w:category>
          <w:name w:val="General"/>
          <w:gallery w:val="placeholder"/>
        </w:category>
        <w:types>
          <w:type w:val="bbPlcHdr"/>
        </w:types>
        <w:behaviors>
          <w:behavior w:val="content"/>
        </w:behaviors>
        <w:guid w:val="{9957AD42-ED1C-4CA5-9C30-C4F369F83A9E}"/>
      </w:docPartPr>
      <w:docPartBody>
        <w:p w:rsidR="00000000" w:rsidRDefault="000159F3">
          <w:pPr>
            <w:pStyle w:val="09D32AB4F5034629A94E277DAFC272AC"/>
          </w:pPr>
          <w:r>
            <w:t>February 2012—November 2014</w:t>
          </w:r>
        </w:p>
      </w:docPartBody>
    </w:docPart>
    <w:docPart>
      <w:docPartPr>
        <w:name w:val="C3F33662B8984E91AD80F281C8FA52C3"/>
        <w:category>
          <w:name w:val="General"/>
          <w:gallery w:val="placeholder"/>
        </w:category>
        <w:types>
          <w:type w:val="bbPlcHdr"/>
        </w:types>
        <w:behaviors>
          <w:behavior w:val="content"/>
        </w:behaviors>
        <w:guid w:val="{88B77F43-4455-45A9-AF76-DE95C3725131}"/>
      </w:docPartPr>
      <w:docPartBody>
        <w:p w:rsidR="00000000" w:rsidRDefault="000159F3">
          <w:pPr>
            <w:pStyle w:val="C3F33662B8984E91AD80F281C8FA52C3"/>
          </w:pPr>
          <w:r w:rsidRPr="00EE2BDB">
            <w:rPr>
              <w:rStyle w:val="Emphasis"/>
            </w:rPr>
            <w:t>Associate Attorney</w:t>
          </w:r>
        </w:p>
      </w:docPartBody>
    </w:docPart>
    <w:docPart>
      <w:docPartPr>
        <w:name w:val="75724029BEA149C181312CFDA8D1411E"/>
        <w:category>
          <w:name w:val="General"/>
          <w:gallery w:val="placeholder"/>
        </w:category>
        <w:types>
          <w:type w:val="bbPlcHdr"/>
        </w:types>
        <w:behaviors>
          <w:behavior w:val="content"/>
        </w:behaviors>
        <w:guid w:val="{C030B018-9681-4CAA-AE30-0E5D92E7D99D}"/>
      </w:docPartPr>
      <w:docPartBody>
        <w:p w:rsidR="00000000" w:rsidRDefault="000159F3">
          <w:pPr>
            <w:pStyle w:val="75724029BEA149C181312CFDA8D1411E"/>
          </w:pPr>
          <w:r w:rsidRPr="00EE2BDB">
            <w:rPr>
              <w:rStyle w:val="Emphasis"/>
            </w:rPr>
            <w:t>Patricia Crosby Law firm</w:t>
          </w:r>
        </w:p>
      </w:docPartBody>
    </w:docPart>
    <w:docPart>
      <w:docPartPr>
        <w:name w:val="0BFEDCC165E341F3AB1675BA0A577654"/>
        <w:category>
          <w:name w:val="General"/>
          <w:gallery w:val="placeholder"/>
        </w:category>
        <w:types>
          <w:type w:val="bbPlcHdr"/>
        </w:types>
        <w:behaviors>
          <w:behavior w:val="content"/>
        </w:behaviors>
        <w:guid w:val="{82A14188-C4FB-4313-9207-2AB915C475D2}"/>
      </w:docPartPr>
      <w:docPartBody>
        <w:p w:rsidR="00000000" w:rsidRDefault="000159F3">
          <w:pPr>
            <w:pStyle w:val="0BFEDCC165E341F3AB1675BA0A577654"/>
          </w:pPr>
          <w:r w:rsidRPr="0084513D">
            <w:rPr>
              <w:rStyle w:val="Emphasis"/>
            </w:rPr>
            <w:t>New York, New York</w:t>
          </w:r>
        </w:p>
      </w:docPartBody>
    </w:docPart>
    <w:docPart>
      <w:docPartPr>
        <w:name w:val="A2971E6F0722407FA9857E4177FE1A92"/>
        <w:category>
          <w:name w:val="General"/>
          <w:gallery w:val="placeholder"/>
        </w:category>
        <w:types>
          <w:type w:val="bbPlcHdr"/>
        </w:types>
        <w:behaviors>
          <w:behavior w:val="content"/>
        </w:behaviors>
        <w:guid w:val="{9A4C2016-F0EC-44F9-AC0E-7E50DCF4750E}"/>
      </w:docPartPr>
      <w:docPartBody>
        <w:p w:rsidR="00000000" w:rsidRDefault="000159F3">
          <w:pPr>
            <w:pStyle w:val="A2971E6F0722407FA9857E4177FE1A92"/>
          </w:pPr>
          <w:r w:rsidRPr="00EE2BDB">
            <w:t>Represented and advised parties on small business and real estate and landlord tenant issues. Researched and analyzed a wide range of legal issues. Represented client in a corporate dissolution litigation and won a $25,000 supervised receivership and disso</w:t>
          </w:r>
          <w:r w:rsidRPr="00EE2BDB">
            <w:t>lution of corporation.</w:t>
          </w:r>
        </w:p>
      </w:docPartBody>
    </w:docPart>
    <w:docPart>
      <w:docPartPr>
        <w:name w:val="8AAE31AE69034B17BCDB58D384A52D83"/>
        <w:category>
          <w:name w:val="General"/>
          <w:gallery w:val="placeholder"/>
        </w:category>
        <w:types>
          <w:type w:val="bbPlcHdr"/>
        </w:types>
        <w:behaviors>
          <w:behavior w:val="content"/>
        </w:behaviors>
        <w:guid w:val="{41C8FE13-4BBB-4506-B47A-673AC0D72F80}"/>
      </w:docPartPr>
      <w:docPartBody>
        <w:p w:rsidR="00000000" w:rsidRDefault="000159F3">
          <w:pPr>
            <w:pStyle w:val="8AAE31AE69034B17BCDB58D384A52D83"/>
          </w:pPr>
          <w:r>
            <w:t>September 2010—January 2012</w:t>
          </w:r>
        </w:p>
      </w:docPartBody>
    </w:docPart>
    <w:docPart>
      <w:docPartPr>
        <w:name w:val="71E6337C169D4AE7A6BAC82BE7621434"/>
        <w:category>
          <w:name w:val="General"/>
          <w:gallery w:val="placeholder"/>
        </w:category>
        <w:types>
          <w:type w:val="bbPlcHdr"/>
        </w:types>
        <w:behaviors>
          <w:behavior w:val="content"/>
        </w:behaviors>
        <w:guid w:val="{E28D3833-C1F6-466D-BEFD-BEA751F1E297}"/>
      </w:docPartPr>
      <w:docPartBody>
        <w:p w:rsidR="00000000" w:rsidRDefault="000159F3">
          <w:pPr>
            <w:pStyle w:val="71E6337C169D4AE7A6BAC82BE7621434"/>
          </w:pPr>
          <w:r w:rsidRPr="00DE7CC5">
            <w:rPr>
              <w:rStyle w:val="Emphasis"/>
            </w:rPr>
            <w:t>Junior Associate Attorney</w:t>
          </w:r>
        </w:p>
      </w:docPartBody>
    </w:docPart>
    <w:docPart>
      <w:docPartPr>
        <w:name w:val="7ED3F0A9D61A4E3B867E619FA636B6EA"/>
        <w:category>
          <w:name w:val="General"/>
          <w:gallery w:val="placeholder"/>
        </w:category>
        <w:types>
          <w:type w:val="bbPlcHdr"/>
        </w:types>
        <w:behaviors>
          <w:behavior w:val="content"/>
        </w:behaviors>
        <w:guid w:val="{3E6EE651-2C76-4462-A367-4223E8A25A8B}"/>
      </w:docPartPr>
      <w:docPartBody>
        <w:p w:rsidR="00000000" w:rsidRDefault="000159F3">
          <w:pPr>
            <w:pStyle w:val="7ED3F0A9D61A4E3B867E619FA636B6EA"/>
          </w:pPr>
          <w:r w:rsidRPr="00DE7CC5">
            <w:rPr>
              <w:rStyle w:val="Emphasis"/>
            </w:rPr>
            <w:t>Law Offices of Lawana McNeil</w:t>
          </w:r>
        </w:p>
      </w:docPartBody>
    </w:docPart>
    <w:docPart>
      <w:docPartPr>
        <w:name w:val="FC35E675EBF24F288C9ED6E9D95085FB"/>
        <w:category>
          <w:name w:val="General"/>
          <w:gallery w:val="placeholder"/>
        </w:category>
        <w:types>
          <w:type w:val="bbPlcHdr"/>
        </w:types>
        <w:behaviors>
          <w:behavior w:val="content"/>
        </w:behaviors>
        <w:guid w:val="{D7F9FEAE-8D0E-430A-AD8D-FB511CAE08C8}"/>
      </w:docPartPr>
      <w:docPartBody>
        <w:p w:rsidR="00000000" w:rsidRDefault="000159F3">
          <w:pPr>
            <w:pStyle w:val="FC35E675EBF24F288C9ED6E9D95085FB"/>
          </w:pPr>
          <w:r w:rsidRPr="0084513D">
            <w:rPr>
              <w:rStyle w:val="Emphasis"/>
            </w:rPr>
            <w:t>New York, New York</w:t>
          </w:r>
        </w:p>
      </w:docPartBody>
    </w:docPart>
    <w:docPart>
      <w:docPartPr>
        <w:name w:val="7EC5BE9DB9884BCEA3441D7152C76657"/>
        <w:category>
          <w:name w:val="General"/>
          <w:gallery w:val="placeholder"/>
        </w:category>
        <w:types>
          <w:type w:val="bbPlcHdr"/>
        </w:types>
        <w:behaviors>
          <w:behavior w:val="content"/>
        </w:behaviors>
        <w:guid w:val="{A13ACAB5-FE6D-4F8C-B12E-93A261295073}"/>
      </w:docPartPr>
      <w:docPartBody>
        <w:p w:rsidR="00000000" w:rsidRDefault="000159F3">
          <w:pPr>
            <w:pStyle w:val="7EC5BE9DB9884BCEA3441D7152C76657"/>
          </w:pPr>
          <w:r w:rsidRPr="00EE2BDB">
            <w:t xml:space="preserve">Researched legal issues for senior counsel and assisted in representation of clients on a range of small </w:t>
          </w:r>
          <w:r w:rsidRPr="00EE2BDB">
            <w:t>business. Drafted legal memoranda. Second chair in a multi-million-dollar telecom litigation.</w:t>
          </w:r>
        </w:p>
      </w:docPartBody>
    </w:docPart>
    <w:docPart>
      <w:docPartPr>
        <w:name w:val="635B28B9B0F343039835CDAFE99C8D74"/>
        <w:category>
          <w:name w:val="General"/>
          <w:gallery w:val="placeholder"/>
        </w:category>
        <w:types>
          <w:type w:val="bbPlcHdr"/>
        </w:types>
        <w:behaviors>
          <w:behavior w:val="content"/>
        </w:behaviors>
        <w:guid w:val="{419377C3-7395-470A-A7A2-AF2432DC5A17}"/>
      </w:docPartPr>
      <w:docPartBody>
        <w:p w:rsidR="00000000" w:rsidRDefault="000159F3">
          <w:pPr>
            <w:pStyle w:val="635B28B9B0F343039835CDAFE99C8D74"/>
          </w:pPr>
          <w:r w:rsidRPr="00DC715A">
            <w:t>Education</w:t>
          </w:r>
        </w:p>
      </w:docPartBody>
    </w:docPart>
    <w:docPart>
      <w:docPartPr>
        <w:name w:val="E90C072500AB44B08D05A88E0D25E470"/>
        <w:category>
          <w:name w:val="General"/>
          <w:gallery w:val="placeholder"/>
        </w:category>
        <w:types>
          <w:type w:val="bbPlcHdr"/>
        </w:types>
        <w:behaviors>
          <w:behavior w:val="content"/>
        </w:behaviors>
        <w:guid w:val="{2AD1368A-AF0E-4BFA-B3DA-6DE66B9618FE}"/>
      </w:docPartPr>
      <w:docPartBody>
        <w:p w:rsidR="00000000" w:rsidRDefault="000159F3">
          <w:pPr>
            <w:pStyle w:val="E90C072500AB44B08D05A88E0D25E470"/>
          </w:pPr>
          <w:r w:rsidRPr="008076B7">
            <w:t>June 2010</w:t>
          </w:r>
        </w:p>
      </w:docPartBody>
    </w:docPart>
    <w:docPart>
      <w:docPartPr>
        <w:name w:val="D7F88DF3CE6D44ACA084781A6935BE91"/>
        <w:category>
          <w:name w:val="General"/>
          <w:gallery w:val="placeholder"/>
        </w:category>
        <w:types>
          <w:type w:val="bbPlcHdr"/>
        </w:types>
        <w:behaviors>
          <w:behavior w:val="content"/>
        </w:behaviors>
        <w:guid w:val="{7E8C0E26-FE04-4455-A5ED-91793BC21D90}"/>
      </w:docPartPr>
      <w:docPartBody>
        <w:p w:rsidR="00000000" w:rsidRDefault="000159F3">
          <w:pPr>
            <w:pStyle w:val="D7F88DF3CE6D44ACA084781A6935BE91"/>
          </w:pPr>
          <w:r w:rsidRPr="00DE7CC5">
            <w:rPr>
              <w:rStyle w:val="Emphasis"/>
            </w:rPr>
            <w:t>Juris Doctor</w:t>
          </w:r>
        </w:p>
      </w:docPartBody>
    </w:docPart>
    <w:docPart>
      <w:docPartPr>
        <w:name w:val="98A1E4B6C1104E09B723185A143A8C66"/>
        <w:category>
          <w:name w:val="General"/>
          <w:gallery w:val="placeholder"/>
        </w:category>
        <w:types>
          <w:type w:val="bbPlcHdr"/>
        </w:types>
        <w:behaviors>
          <w:behavior w:val="content"/>
        </w:behaviors>
        <w:guid w:val="{7173992A-71FC-4D13-8632-4E522D2AF683}"/>
      </w:docPartPr>
      <w:docPartBody>
        <w:p w:rsidR="00000000" w:rsidRDefault="000159F3">
          <w:pPr>
            <w:pStyle w:val="98A1E4B6C1104E09B723185A143A8C66"/>
          </w:pPr>
          <w:r w:rsidRPr="00DE7CC5">
            <w:rPr>
              <w:rStyle w:val="Emphasis"/>
            </w:rPr>
            <w:t>BNC School of Law</w:t>
          </w:r>
        </w:p>
      </w:docPartBody>
    </w:docPart>
    <w:docPart>
      <w:docPartPr>
        <w:name w:val="9D4ADC84627741D58E2C68D2B7EAB1B4"/>
        <w:category>
          <w:name w:val="General"/>
          <w:gallery w:val="placeholder"/>
        </w:category>
        <w:types>
          <w:type w:val="bbPlcHdr"/>
        </w:types>
        <w:behaviors>
          <w:behavior w:val="content"/>
        </w:behaviors>
        <w:guid w:val="{833298D2-F7D6-4FBA-B688-367C12447968}"/>
      </w:docPartPr>
      <w:docPartBody>
        <w:p w:rsidR="00000000" w:rsidRDefault="000159F3">
          <w:pPr>
            <w:pStyle w:val="9D4ADC84627741D58E2C68D2B7EAB1B4"/>
          </w:pPr>
          <w:r w:rsidRPr="00DE7CC5">
            <w:rPr>
              <w:rStyle w:val="Emphasis"/>
            </w:rPr>
            <w:t>Metropolis, New York, New York</w:t>
          </w:r>
        </w:p>
      </w:docPartBody>
    </w:docPart>
    <w:docPart>
      <w:docPartPr>
        <w:name w:val="3B3434848325439B9F580FC88CAE09D5"/>
        <w:category>
          <w:name w:val="General"/>
          <w:gallery w:val="placeholder"/>
        </w:category>
        <w:types>
          <w:type w:val="bbPlcHdr"/>
        </w:types>
        <w:behaviors>
          <w:behavior w:val="content"/>
        </w:behaviors>
        <w:guid w:val="{A7AD9002-E2CF-4A8C-9367-1EAEB86174D3}"/>
      </w:docPartPr>
      <w:docPartBody>
        <w:p w:rsidR="00ED12E7" w:rsidRPr="0016696C" w:rsidRDefault="000159F3" w:rsidP="008A01CE">
          <w:pPr>
            <w:pStyle w:val="TextRight"/>
          </w:pPr>
          <w:r w:rsidRPr="0016696C">
            <w:t>Real Estate clinic</w:t>
          </w:r>
        </w:p>
        <w:p w:rsidR="00000000" w:rsidRDefault="000159F3">
          <w:pPr>
            <w:pStyle w:val="3B3434848325439B9F580FC88CAE09D5"/>
          </w:pPr>
          <w:r w:rsidRPr="0016696C">
            <w:t>1st place in Moot Court</w:t>
          </w:r>
        </w:p>
      </w:docPartBody>
    </w:docPart>
    <w:docPart>
      <w:docPartPr>
        <w:name w:val="1D99B980F93645DB8F96FC8755B6E276"/>
        <w:category>
          <w:name w:val="General"/>
          <w:gallery w:val="placeholder"/>
        </w:category>
        <w:types>
          <w:type w:val="bbPlcHdr"/>
        </w:types>
        <w:behaviors>
          <w:behavior w:val="content"/>
        </w:behaviors>
        <w:guid w:val="{0287E23D-8251-4A08-9D49-6EF5FE92E102}"/>
      </w:docPartPr>
      <w:docPartBody>
        <w:p w:rsidR="00000000" w:rsidRDefault="000159F3">
          <w:pPr>
            <w:pStyle w:val="1D99B980F93645DB8F96FC8755B6E276"/>
          </w:pPr>
          <w:r w:rsidRPr="008076B7">
            <w:t>June 20</w:t>
          </w:r>
          <w:r>
            <w:t>07</w:t>
          </w:r>
        </w:p>
      </w:docPartBody>
    </w:docPart>
    <w:docPart>
      <w:docPartPr>
        <w:name w:val="E93239B60F2D42F59B300491E5471943"/>
        <w:category>
          <w:name w:val="General"/>
          <w:gallery w:val="placeholder"/>
        </w:category>
        <w:types>
          <w:type w:val="bbPlcHdr"/>
        </w:types>
        <w:behaviors>
          <w:behavior w:val="content"/>
        </w:behaviors>
        <w:guid w:val="{F54173D7-ED9E-485D-8BFB-E2D22ABB4D79}"/>
      </w:docPartPr>
      <w:docPartBody>
        <w:p w:rsidR="00000000" w:rsidRDefault="000159F3">
          <w:pPr>
            <w:pStyle w:val="E93239B60F2D42F59B300491E5471943"/>
          </w:pPr>
          <w:r w:rsidRPr="00DE7CC5">
            <w:rPr>
              <w:rStyle w:val="Emphasis"/>
            </w:rPr>
            <w:t>Bachelor of Arts in Political Science</w:t>
          </w:r>
        </w:p>
      </w:docPartBody>
    </w:docPart>
    <w:docPart>
      <w:docPartPr>
        <w:name w:val="B022477FB75A487DBAC2E03174413CA4"/>
        <w:category>
          <w:name w:val="General"/>
          <w:gallery w:val="placeholder"/>
        </w:category>
        <w:types>
          <w:type w:val="bbPlcHdr"/>
        </w:types>
        <w:behaviors>
          <w:behavior w:val="content"/>
        </w:behaviors>
        <w:guid w:val="{FB13E8BA-C7D0-4D1B-805D-D5C4080E295D}"/>
      </w:docPartPr>
      <w:docPartBody>
        <w:p w:rsidR="00000000" w:rsidRDefault="000159F3">
          <w:pPr>
            <w:pStyle w:val="B022477FB75A487DBAC2E03174413CA4"/>
          </w:pPr>
          <w:r w:rsidRPr="00DE7CC5">
            <w:rPr>
              <w:rStyle w:val="Emphasis"/>
            </w:rPr>
            <w:t>ABC University</w:t>
          </w:r>
        </w:p>
      </w:docPartBody>
    </w:docPart>
    <w:docPart>
      <w:docPartPr>
        <w:name w:val="1C8625B71B4A4CACBB3CA8E2D149CAD7"/>
        <w:category>
          <w:name w:val="General"/>
          <w:gallery w:val="placeholder"/>
        </w:category>
        <w:types>
          <w:type w:val="bbPlcHdr"/>
        </w:types>
        <w:behaviors>
          <w:behavior w:val="content"/>
        </w:behaviors>
        <w:guid w:val="{669759E6-7C8A-4DD4-AE04-5B660658D805}"/>
      </w:docPartPr>
      <w:docPartBody>
        <w:p w:rsidR="00000000" w:rsidRDefault="000159F3">
          <w:pPr>
            <w:pStyle w:val="1C8625B71B4A4CACBB3CA8E2D149CAD7"/>
          </w:pPr>
          <w:r w:rsidRPr="00DE7CC5">
            <w:rPr>
              <w:rStyle w:val="Emphasis"/>
            </w:rPr>
            <w:t>Small Town, Massachusetts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F3"/>
    <w:rsid w:val="00015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CF9733F13F44478BD6DE11AF329F66">
    <w:name w:val="D5CF9733F13F44478BD6DE11AF329F66"/>
  </w:style>
  <w:style w:type="character" w:styleId="Emphasis">
    <w:name w:val="Emphasis"/>
    <w:uiPriority w:val="20"/>
    <w:qFormat/>
    <w:rPr>
      <w:color w:val="5B9BD5" w:themeColor="accent5"/>
    </w:rPr>
  </w:style>
  <w:style w:type="paragraph" w:customStyle="1" w:styleId="0549372F32FE4006835D755161AEFD24">
    <w:name w:val="0549372F32FE4006835D755161AEFD24"/>
  </w:style>
  <w:style w:type="paragraph" w:customStyle="1" w:styleId="9801AA1A66CE46C4AF9856DF6AAC5B31">
    <w:name w:val="9801AA1A66CE46C4AF9856DF6AAC5B31"/>
  </w:style>
  <w:style w:type="paragraph" w:customStyle="1" w:styleId="364A9DD21D5F4BF38C0265939CB02987">
    <w:name w:val="364A9DD21D5F4BF38C0265939CB02987"/>
  </w:style>
  <w:style w:type="paragraph" w:customStyle="1" w:styleId="TextLeft">
    <w:name w:val="TextLeft"/>
    <w:basedOn w:val="Normal"/>
    <w:next w:val="Normal"/>
    <w:uiPriority w:val="4"/>
    <w:qFormat/>
    <w:pPr>
      <w:spacing w:after="0" w:line="288" w:lineRule="auto"/>
      <w:jc w:val="right"/>
    </w:pPr>
    <w:rPr>
      <w:rFonts w:eastAsiaTheme="minorHAnsi"/>
      <w:color w:val="404040" w:themeColor="text1" w:themeTint="BF"/>
      <w:szCs w:val="24"/>
      <w:lang w:val="en-US" w:eastAsia="en-US"/>
    </w:rPr>
  </w:style>
  <w:style w:type="paragraph" w:customStyle="1" w:styleId="636D34AE6FE040019897E42D632692F9">
    <w:name w:val="636D34AE6FE040019897E42D632692F9"/>
  </w:style>
  <w:style w:type="paragraph" w:customStyle="1" w:styleId="56A220D248F841C29EE6FC248E001461">
    <w:name w:val="56A220D248F841C29EE6FC248E001461"/>
  </w:style>
  <w:style w:type="paragraph" w:customStyle="1" w:styleId="2E983F212102430FAEC416FB73C4D90B">
    <w:name w:val="2E983F212102430FAEC416FB73C4D90B"/>
  </w:style>
  <w:style w:type="paragraph" w:customStyle="1" w:styleId="47AE1CDE6D5E404DAACA33315B301BF3">
    <w:name w:val="47AE1CDE6D5E404DAACA33315B301BF3"/>
  </w:style>
  <w:style w:type="paragraph" w:customStyle="1" w:styleId="84EF98D63A09475E931B53EAC7EF0BF1">
    <w:name w:val="84EF98D63A09475E931B53EAC7EF0BF1"/>
  </w:style>
  <w:style w:type="paragraph" w:customStyle="1" w:styleId="B5749EBA16BF423FADC7B52BF879B140">
    <w:name w:val="B5749EBA16BF423FADC7B52BF879B140"/>
  </w:style>
  <w:style w:type="paragraph" w:customStyle="1" w:styleId="1EE68AF68C8F4F969E96B50CAF814E6E">
    <w:name w:val="1EE68AF68C8F4F969E96B50CAF814E6E"/>
  </w:style>
  <w:style w:type="paragraph" w:customStyle="1" w:styleId="5CE415B6C6BB4768BE2526FDDD7D22FA">
    <w:name w:val="5CE415B6C6BB4768BE2526FDDD7D22FA"/>
  </w:style>
  <w:style w:type="paragraph" w:customStyle="1" w:styleId="DFD756E4E807426590B87F55A2C82409">
    <w:name w:val="DFD756E4E807426590B87F55A2C82409"/>
  </w:style>
  <w:style w:type="paragraph" w:customStyle="1" w:styleId="2FDE505C77E74EA8AB6502542F8A1CC3">
    <w:name w:val="2FDE505C77E74EA8AB6502542F8A1CC3"/>
  </w:style>
  <w:style w:type="paragraph" w:customStyle="1" w:styleId="DF6E70B45FC14A96997D963DDBA8DCB6">
    <w:name w:val="DF6E70B45FC14A96997D963DDBA8DCB6"/>
  </w:style>
  <w:style w:type="paragraph" w:customStyle="1" w:styleId="CABCF6725F614186A22BDB7A5593BBAD">
    <w:name w:val="CABCF6725F614186A22BDB7A5593BBAD"/>
  </w:style>
  <w:style w:type="paragraph" w:customStyle="1" w:styleId="D1233F07E9B64752875813CF5FFACA6D">
    <w:name w:val="D1233F07E9B64752875813CF5FFACA6D"/>
  </w:style>
  <w:style w:type="paragraph" w:customStyle="1" w:styleId="4F371858D491435AA0F4A5A4504B591A">
    <w:name w:val="4F371858D491435AA0F4A5A4504B591A"/>
  </w:style>
  <w:style w:type="paragraph" w:customStyle="1" w:styleId="B27F46E4F0E9463A99CA4BC83B2A2C62">
    <w:name w:val="B27F46E4F0E9463A99CA4BC83B2A2C62"/>
  </w:style>
  <w:style w:type="paragraph" w:customStyle="1" w:styleId="C0403AE78AED4A8487ED553FD4E79765">
    <w:name w:val="C0403AE78AED4A8487ED553FD4E79765"/>
  </w:style>
  <w:style w:type="paragraph" w:customStyle="1" w:styleId="09D32AB4F5034629A94E277DAFC272AC">
    <w:name w:val="09D32AB4F5034629A94E277DAFC272AC"/>
  </w:style>
  <w:style w:type="paragraph" w:customStyle="1" w:styleId="C3F33662B8984E91AD80F281C8FA52C3">
    <w:name w:val="C3F33662B8984E91AD80F281C8FA52C3"/>
  </w:style>
  <w:style w:type="paragraph" w:customStyle="1" w:styleId="75724029BEA149C181312CFDA8D1411E">
    <w:name w:val="75724029BEA149C181312CFDA8D1411E"/>
  </w:style>
  <w:style w:type="paragraph" w:customStyle="1" w:styleId="0BFEDCC165E341F3AB1675BA0A577654">
    <w:name w:val="0BFEDCC165E341F3AB1675BA0A577654"/>
  </w:style>
  <w:style w:type="paragraph" w:customStyle="1" w:styleId="A2971E6F0722407FA9857E4177FE1A92">
    <w:name w:val="A2971E6F0722407FA9857E4177FE1A92"/>
  </w:style>
  <w:style w:type="paragraph" w:customStyle="1" w:styleId="8AAE31AE69034B17BCDB58D384A52D83">
    <w:name w:val="8AAE31AE69034B17BCDB58D384A52D83"/>
  </w:style>
  <w:style w:type="paragraph" w:customStyle="1" w:styleId="71E6337C169D4AE7A6BAC82BE7621434">
    <w:name w:val="71E6337C169D4AE7A6BAC82BE7621434"/>
  </w:style>
  <w:style w:type="paragraph" w:customStyle="1" w:styleId="7ED3F0A9D61A4E3B867E619FA636B6EA">
    <w:name w:val="7ED3F0A9D61A4E3B867E619FA636B6EA"/>
  </w:style>
  <w:style w:type="paragraph" w:customStyle="1" w:styleId="FC35E675EBF24F288C9ED6E9D95085FB">
    <w:name w:val="FC35E675EBF24F288C9ED6E9D95085FB"/>
  </w:style>
  <w:style w:type="paragraph" w:customStyle="1" w:styleId="7EC5BE9DB9884BCEA3441D7152C76657">
    <w:name w:val="7EC5BE9DB9884BCEA3441D7152C76657"/>
  </w:style>
  <w:style w:type="paragraph" w:customStyle="1" w:styleId="635B28B9B0F343039835CDAFE99C8D74">
    <w:name w:val="635B28B9B0F343039835CDAFE99C8D74"/>
  </w:style>
  <w:style w:type="paragraph" w:customStyle="1" w:styleId="E90C072500AB44B08D05A88E0D25E470">
    <w:name w:val="E90C072500AB44B08D05A88E0D25E470"/>
  </w:style>
  <w:style w:type="paragraph" w:customStyle="1" w:styleId="D7F88DF3CE6D44ACA084781A6935BE91">
    <w:name w:val="D7F88DF3CE6D44ACA084781A6935BE91"/>
  </w:style>
  <w:style w:type="paragraph" w:customStyle="1" w:styleId="98A1E4B6C1104E09B723185A143A8C66">
    <w:name w:val="98A1E4B6C1104E09B723185A143A8C66"/>
  </w:style>
  <w:style w:type="paragraph" w:customStyle="1" w:styleId="9D4ADC84627741D58E2C68D2B7EAB1B4">
    <w:name w:val="9D4ADC84627741D58E2C68D2B7EAB1B4"/>
  </w:style>
  <w:style w:type="paragraph" w:customStyle="1" w:styleId="TextRight">
    <w:name w:val="TextRight"/>
    <w:basedOn w:val="Normal"/>
    <w:next w:val="Normal"/>
    <w:uiPriority w:val="5"/>
    <w:qFormat/>
    <w:pPr>
      <w:spacing w:after="0" w:line="288" w:lineRule="auto"/>
    </w:pPr>
    <w:rPr>
      <w:rFonts w:eastAsiaTheme="minorHAnsi" w:cs="Times New Roman (Body CS)"/>
      <w:color w:val="404040" w:themeColor="text1" w:themeTint="BF"/>
      <w:szCs w:val="24"/>
      <w:lang w:val="en-US" w:eastAsia="en-US"/>
    </w:rPr>
  </w:style>
  <w:style w:type="paragraph" w:customStyle="1" w:styleId="3B3434848325439B9F580FC88CAE09D5">
    <w:name w:val="3B3434848325439B9F580FC88CAE09D5"/>
  </w:style>
  <w:style w:type="paragraph" w:customStyle="1" w:styleId="1D99B980F93645DB8F96FC8755B6E276">
    <w:name w:val="1D99B980F93645DB8F96FC8755B6E276"/>
  </w:style>
  <w:style w:type="paragraph" w:customStyle="1" w:styleId="E93239B60F2D42F59B300491E5471943">
    <w:name w:val="E93239B60F2D42F59B300491E5471943"/>
  </w:style>
  <w:style w:type="paragraph" w:customStyle="1" w:styleId="B022477FB75A487DBAC2E03174413CA4">
    <w:name w:val="B022477FB75A487DBAC2E03174413CA4"/>
  </w:style>
  <w:style w:type="paragraph" w:customStyle="1" w:styleId="1C8625B71B4A4CACBB3CA8E2D149CAD7">
    <w:name w:val="1C8625B71B4A4CACBB3CA8E2D149C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0920D3E-67FF-46FA-B411-90E4C4574B46}">
  <ds:schemaRefs>
    <ds:schemaRef ds:uri="http://schemas.microsoft.com/sharepoint/v3/contenttype/forms"/>
  </ds:schemaRefs>
</ds:datastoreItem>
</file>

<file path=customXml/itemProps2.xml><?xml version="1.0" encoding="utf-8"?>
<ds:datastoreItem xmlns:ds="http://schemas.openxmlformats.org/officeDocument/2006/customXml" ds:itemID="{DC8A5C84-96DA-466F-845D-06F189842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7B1E07-BDF7-40F2-9100-B11EE46E12C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Attorney resume</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2021-10-14T14:36:00Z</dcterms:created>
  <dcterms:modified xsi:type="dcterms:W3CDTF">2021-10-14T14:37:00Z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